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8EF" w:rsidRDefault="00F148EF">
      <w:r>
        <w:t>EECS140 Midterm 1</w:t>
      </w:r>
    </w:p>
    <w:p w:rsidR="00F148EF" w:rsidRDefault="00F148EF">
      <w:r>
        <w:t>Spring 2016</w:t>
      </w:r>
    </w:p>
    <w:tbl>
      <w:tblPr>
        <w:tblpPr w:leftFromText="180" w:rightFromText="180" w:vertAnchor="text" w:horzAnchor="margin" w:tblpXSpec="right" w:tblpY="-1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3"/>
        <w:gridCol w:w="1632"/>
      </w:tblGrid>
      <w:tr w:rsidR="00F148EF">
        <w:trPr>
          <w:trHeight w:val="388"/>
        </w:trPr>
        <w:tc>
          <w:tcPr>
            <w:tcW w:w="1003" w:type="dxa"/>
          </w:tcPr>
          <w:p w:rsidR="00F148EF" w:rsidRDefault="00F148EF">
            <w:r>
              <w:t>Prob.</w:t>
            </w:r>
          </w:p>
        </w:tc>
        <w:tc>
          <w:tcPr>
            <w:tcW w:w="1632" w:type="dxa"/>
          </w:tcPr>
          <w:p w:rsidR="00F148EF" w:rsidRDefault="00F148EF">
            <w:pPr>
              <w:jc w:val="right"/>
            </w:pPr>
            <w:r>
              <w:t>Score</w:t>
            </w:r>
          </w:p>
        </w:tc>
      </w:tr>
      <w:tr w:rsidR="00F148EF">
        <w:trPr>
          <w:trHeight w:val="388"/>
        </w:trPr>
        <w:tc>
          <w:tcPr>
            <w:tcW w:w="1003" w:type="dxa"/>
          </w:tcPr>
          <w:p w:rsidR="00F148EF" w:rsidRDefault="00F148EF" w:rsidP="00C22602">
            <w:r>
              <w:t>1</w:t>
            </w:r>
          </w:p>
        </w:tc>
        <w:tc>
          <w:tcPr>
            <w:tcW w:w="1632" w:type="dxa"/>
          </w:tcPr>
          <w:p w:rsidR="00F148EF" w:rsidRDefault="00F148EF" w:rsidP="00C5132A">
            <w:pPr>
              <w:jc w:val="right"/>
            </w:pPr>
            <w:r>
              <w:t>/4</w:t>
            </w:r>
          </w:p>
        </w:tc>
      </w:tr>
      <w:tr w:rsidR="00F148EF">
        <w:trPr>
          <w:trHeight w:val="388"/>
        </w:trPr>
        <w:tc>
          <w:tcPr>
            <w:tcW w:w="1003" w:type="dxa"/>
          </w:tcPr>
          <w:p w:rsidR="00F148EF" w:rsidRDefault="00F148EF" w:rsidP="00C22602">
            <w:r>
              <w:t>2</w:t>
            </w:r>
          </w:p>
        </w:tc>
        <w:tc>
          <w:tcPr>
            <w:tcW w:w="1632" w:type="dxa"/>
          </w:tcPr>
          <w:p w:rsidR="00F148EF" w:rsidRDefault="00F148EF" w:rsidP="00C5132A">
            <w:pPr>
              <w:jc w:val="right"/>
            </w:pPr>
            <w:r>
              <w:t>/8</w:t>
            </w:r>
          </w:p>
        </w:tc>
      </w:tr>
      <w:tr w:rsidR="00F148EF">
        <w:trPr>
          <w:trHeight w:val="388"/>
        </w:trPr>
        <w:tc>
          <w:tcPr>
            <w:tcW w:w="1003" w:type="dxa"/>
          </w:tcPr>
          <w:p w:rsidR="00F148EF" w:rsidRDefault="00F148EF">
            <w:r>
              <w:t>3</w:t>
            </w:r>
          </w:p>
        </w:tc>
        <w:tc>
          <w:tcPr>
            <w:tcW w:w="1632" w:type="dxa"/>
          </w:tcPr>
          <w:p w:rsidR="00F148EF" w:rsidRDefault="00F148EF" w:rsidP="00C5132A">
            <w:pPr>
              <w:jc w:val="right"/>
            </w:pPr>
            <w:r>
              <w:t>/15</w:t>
            </w:r>
          </w:p>
        </w:tc>
      </w:tr>
      <w:tr w:rsidR="00F148EF">
        <w:trPr>
          <w:trHeight w:val="388"/>
        </w:trPr>
        <w:tc>
          <w:tcPr>
            <w:tcW w:w="1003" w:type="dxa"/>
          </w:tcPr>
          <w:p w:rsidR="00F148EF" w:rsidRDefault="00F148EF">
            <w:r>
              <w:t>4</w:t>
            </w:r>
          </w:p>
        </w:tc>
        <w:tc>
          <w:tcPr>
            <w:tcW w:w="1632" w:type="dxa"/>
          </w:tcPr>
          <w:p w:rsidR="00F148EF" w:rsidRDefault="00F148EF" w:rsidP="00C5132A">
            <w:pPr>
              <w:jc w:val="right"/>
            </w:pPr>
            <w:r>
              <w:t>/12</w:t>
            </w:r>
          </w:p>
        </w:tc>
      </w:tr>
      <w:tr w:rsidR="00F148EF">
        <w:trPr>
          <w:trHeight w:val="388"/>
        </w:trPr>
        <w:tc>
          <w:tcPr>
            <w:tcW w:w="1003" w:type="dxa"/>
          </w:tcPr>
          <w:p w:rsidR="00F148EF" w:rsidRDefault="00F148EF">
            <w:r>
              <w:t>5</w:t>
            </w:r>
          </w:p>
        </w:tc>
        <w:tc>
          <w:tcPr>
            <w:tcW w:w="1632" w:type="dxa"/>
          </w:tcPr>
          <w:p w:rsidR="00F148EF" w:rsidRDefault="00F148EF">
            <w:pPr>
              <w:jc w:val="right"/>
            </w:pPr>
            <w:r>
              <w:t>/20</w:t>
            </w:r>
          </w:p>
        </w:tc>
      </w:tr>
      <w:tr w:rsidR="00F148EF">
        <w:trPr>
          <w:trHeight w:val="388"/>
        </w:trPr>
        <w:tc>
          <w:tcPr>
            <w:tcW w:w="1003" w:type="dxa"/>
          </w:tcPr>
          <w:p w:rsidR="00F148EF" w:rsidRDefault="00F148EF">
            <w:r>
              <w:t>6</w:t>
            </w:r>
          </w:p>
        </w:tc>
        <w:tc>
          <w:tcPr>
            <w:tcW w:w="1632" w:type="dxa"/>
          </w:tcPr>
          <w:p w:rsidR="00F148EF" w:rsidRDefault="00F148EF">
            <w:pPr>
              <w:jc w:val="right"/>
            </w:pPr>
            <w:r>
              <w:t>/8</w:t>
            </w:r>
          </w:p>
        </w:tc>
      </w:tr>
      <w:tr w:rsidR="00F148EF">
        <w:trPr>
          <w:trHeight w:val="410"/>
        </w:trPr>
        <w:tc>
          <w:tcPr>
            <w:tcW w:w="1003" w:type="dxa"/>
          </w:tcPr>
          <w:p w:rsidR="00F148EF" w:rsidRDefault="00F148EF">
            <w:r>
              <w:t>Total</w:t>
            </w:r>
          </w:p>
        </w:tc>
        <w:tc>
          <w:tcPr>
            <w:tcW w:w="1632" w:type="dxa"/>
          </w:tcPr>
          <w:p w:rsidR="00F148EF" w:rsidRDefault="00F148EF">
            <w:pPr>
              <w:jc w:val="right"/>
            </w:pPr>
          </w:p>
          <w:p w:rsidR="00F148EF" w:rsidRDefault="00F148EF">
            <w:pPr>
              <w:jc w:val="right"/>
            </w:pPr>
          </w:p>
        </w:tc>
      </w:tr>
    </w:tbl>
    <w:p w:rsidR="00F148EF" w:rsidRDefault="00F148EF"/>
    <w:p w:rsidR="00F148EF" w:rsidRDefault="00F148EF">
      <w:r>
        <w:t>Name__________________________</w:t>
      </w:r>
    </w:p>
    <w:p w:rsidR="00F148EF" w:rsidRDefault="00F148EF"/>
    <w:p w:rsidR="00F148EF" w:rsidRDefault="00F148EF">
      <w:r>
        <w:t>SID___________________________</w:t>
      </w:r>
    </w:p>
    <w:p w:rsidR="00F148EF" w:rsidRDefault="00F148EF"/>
    <w:p w:rsidR="00F148EF" w:rsidRDefault="00F148EF" w:rsidP="00387434">
      <w:pPr>
        <w:ind w:left="360" w:right="-7"/>
      </w:pPr>
    </w:p>
    <w:p w:rsidR="00F148EF" w:rsidRDefault="00F148EF"/>
    <w:p w:rsidR="00F148EF" w:rsidRDefault="00F148EF" w:rsidP="008906F2">
      <w:pPr>
        <w:pStyle w:val="ListParagraph"/>
        <w:numPr>
          <w:ilvl w:val="0"/>
          <w:numId w:val="4"/>
        </w:numPr>
        <w:ind w:right="-7"/>
      </w:pPr>
      <w:r>
        <w:t>[4] A single-pole amplifier has a low frequency gain magnitude of 10,000 and a gain magnitude of 10 at 10 MHz.  What are the pole and unity gain frequencies?</w:t>
      </w:r>
    </w:p>
    <w:p w:rsidR="00F148EF" w:rsidRDefault="00F148EF" w:rsidP="00387434">
      <w:pPr>
        <w:pStyle w:val="ListParagraph"/>
        <w:ind w:right="-7"/>
      </w:pPr>
    </w:p>
    <w:p w:rsidR="00F148EF" w:rsidRDefault="00F148EF" w:rsidP="00387434">
      <w:pPr>
        <w:pStyle w:val="ListParagraph"/>
        <w:ind w:right="-7"/>
      </w:pPr>
    </w:p>
    <w:p w:rsidR="00F148EF" w:rsidRDefault="00F148EF" w:rsidP="00387434">
      <w:pPr>
        <w:pStyle w:val="ListParagraph"/>
        <w:ind w:right="-7"/>
      </w:pPr>
    </w:p>
    <w:p w:rsidR="00F148EF" w:rsidRDefault="00F148EF" w:rsidP="00387434">
      <w:pPr>
        <w:pStyle w:val="ListParagraph"/>
        <w:ind w:right="-7"/>
      </w:pPr>
    </w:p>
    <w:p w:rsidR="00F148EF" w:rsidRDefault="00F148EF" w:rsidP="00387434">
      <w:pPr>
        <w:pStyle w:val="ListParagraph"/>
        <w:ind w:right="-7"/>
      </w:pPr>
    </w:p>
    <w:p w:rsidR="00F148EF" w:rsidRDefault="00F148EF" w:rsidP="00387434">
      <w:pPr>
        <w:pStyle w:val="ListParagraph"/>
        <w:ind w:right="-7"/>
      </w:pPr>
    </w:p>
    <w:p w:rsidR="00F148EF" w:rsidRDefault="00F148EF" w:rsidP="008906F2">
      <w:pPr>
        <w:pStyle w:val="ListParagraph"/>
        <w:numPr>
          <w:ilvl w:val="0"/>
          <w:numId w:val="4"/>
        </w:numPr>
        <w:ind w:right="-7"/>
      </w:pPr>
      <w:r>
        <w:t>[8] You have made a new 3-terminal device from DNA and carbon nanotubes.  With one terminal grounded, you determine that the output current in the device follows the equation I</w:t>
      </w:r>
      <w:r w:rsidRPr="00627B7E">
        <w:rPr>
          <w:vertAlign w:val="subscript"/>
        </w:rPr>
        <w:t>B</w:t>
      </w:r>
      <w:r>
        <w:t>=I</w:t>
      </w:r>
      <w:r w:rsidRPr="00627B7E">
        <w:rPr>
          <w:vertAlign w:val="subscript"/>
        </w:rPr>
        <w:t>0</w:t>
      </w:r>
      <w:r>
        <w:t xml:space="preserve"> V</w:t>
      </w:r>
      <w:r w:rsidRPr="00627B7E">
        <w:rPr>
          <w:vertAlign w:val="subscript"/>
        </w:rPr>
        <w:t>A</w:t>
      </w:r>
      <w:r w:rsidRPr="00627B7E">
        <w:rPr>
          <w:vertAlign w:val="superscript"/>
        </w:rPr>
        <w:t xml:space="preserve">3/2 </w:t>
      </w:r>
      <w:r>
        <w:t>ln V</w:t>
      </w:r>
      <w:r w:rsidRPr="00627B7E">
        <w:rPr>
          <w:vertAlign w:val="subscript"/>
        </w:rPr>
        <w:t>B</w:t>
      </w:r>
      <w:r>
        <w:t xml:space="preserve"> in the region of operation with V</w:t>
      </w:r>
      <w:r w:rsidRPr="00627B7E">
        <w:rPr>
          <w:vertAlign w:val="subscript"/>
        </w:rPr>
        <w:t>A</w:t>
      </w:r>
      <w:r>
        <w:t xml:space="preserve"> and V</w:t>
      </w:r>
      <w:r w:rsidRPr="00627B7E">
        <w:rPr>
          <w:vertAlign w:val="subscript"/>
        </w:rPr>
        <w:t>B</w:t>
      </w:r>
      <w:r>
        <w:t xml:space="preserve"> between 2 and 10V.</w:t>
      </w:r>
    </w:p>
    <w:p w:rsidR="00F148EF" w:rsidRDefault="00F148EF" w:rsidP="006F62A5">
      <w:pPr>
        <w:pStyle w:val="ListParagraph"/>
        <w:numPr>
          <w:ilvl w:val="1"/>
          <w:numId w:val="4"/>
        </w:numPr>
        <w:ind w:right="-7"/>
      </w:pPr>
      <w:r>
        <w:t>Write an expression for the transconductance</w:t>
      </w:r>
      <w:r w:rsidRPr="002D1F31">
        <w:t xml:space="preserve"> </w:t>
      </w:r>
      <w:r>
        <w:t>in terms of I</w:t>
      </w:r>
      <w:r w:rsidRPr="002D1F31">
        <w:rPr>
          <w:vertAlign w:val="subscript"/>
        </w:rPr>
        <w:t>B</w:t>
      </w:r>
      <w:r>
        <w:t xml:space="preserve"> and V</w:t>
      </w:r>
      <w:r>
        <w:rPr>
          <w:vertAlign w:val="subscript"/>
        </w:rPr>
        <w:t>A</w:t>
      </w:r>
    </w:p>
    <w:p w:rsidR="00F148EF" w:rsidRDefault="00F148EF" w:rsidP="006F62A5">
      <w:pPr>
        <w:pStyle w:val="ListParagraph"/>
        <w:ind w:right="-7"/>
      </w:pPr>
    </w:p>
    <w:p w:rsidR="00F148EF" w:rsidRDefault="00F148EF" w:rsidP="006F62A5">
      <w:pPr>
        <w:pStyle w:val="ListParagraph"/>
        <w:ind w:right="-7"/>
      </w:pPr>
    </w:p>
    <w:p w:rsidR="00F148EF" w:rsidRDefault="00F148EF" w:rsidP="006F62A5">
      <w:pPr>
        <w:pStyle w:val="ListParagraph"/>
        <w:ind w:right="-7"/>
      </w:pPr>
    </w:p>
    <w:p w:rsidR="00F148EF" w:rsidRDefault="00F148EF" w:rsidP="006F62A5">
      <w:pPr>
        <w:pStyle w:val="ListParagraph"/>
        <w:ind w:right="-7"/>
      </w:pPr>
    </w:p>
    <w:p w:rsidR="00F148EF" w:rsidRDefault="00F148EF" w:rsidP="006F62A5">
      <w:pPr>
        <w:pStyle w:val="ListParagraph"/>
        <w:ind w:right="-7"/>
      </w:pPr>
    </w:p>
    <w:p w:rsidR="00F148EF" w:rsidRDefault="00F148EF" w:rsidP="00627B7E">
      <w:pPr>
        <w:pStyle w:val="ListParagraph"/>
        <w:numPr>
          <w:ilvl w:val="1"/>
          <w:numId w:val="4"/>
        </w:numPr>
        <w:ind w:right="-7"/>
      </w:pPr>
      <w:r>
        <w:t>Write an expression for the output resistance in terms of I</w:t>
      </w:r>
      <w:r w:rsidRPr="002D1F31">
        <w:rPr>
          <w:vertAlign w:val="subscript"/>
        </w:rPr>
        <w:t>B</w:t>
      </w:r>
      <w:r>
        <w:t xml:space="preserve"> and V</w:t>
      </w:r>
      <w:r>
        <w:rPr>
          <w:vertAlign w:val="subscript"/>
        </w:rPr>
        <w:t>B</w:t>
      </w:r>
    </w:p>
    <w:p w:rsidR="00F148EF" w:rsidRDefault="00F148EF" w:rsidP="0029139A">
      <w:pPr>
        <w:pStyle w:val="ListParagraph"/>
        <w:ind w:right="-7"/>
      </w:pPr>
    </w:p>
    <w:p w:rsidR="00F148EF" w:rsidRDefault="00F148EF" w:rsidP="0029139A">
      <w:pPr>
        <w:pStyle w:val="ListParagraph"/>
        <w:ind w:right="-7"/>
      </w:pPr>
    </w:p>
    <w:p w:rsidR="00F148EF" w:rsidRDefault="00F148EF" w:rsidP="0029139A">
      <w:pPr>
        <w:pStyle w:val="ListParagraph"/>
        <w:ind w:right="-7"/>
      </w:pPr>
    </w:p>
    <w:p w:rsidR="00F148EF" w:rsidRDefault="00F148EF" w:rsidP="0029139A">
      <w:pPr>
        <w:pStyle w:val="ListParagraph"/>
        <w:ind w:right="-7"/>
      </w:pPr>
    </w:p>
    <w:p w:rsidR="00F148EF" w:rsidRDefault="00F148EF" w:rsidP="0029139A">
      <w:pPr>
        <w:pStyle w:val="ListParagraph"/>
        <w:ind w:right="-7"/>
      </w:pPr>
    </w:p>
    <w:p w:rsidR="00F148EF" w:rsidRDefault="00F148EF" w:rsidP="00627B7E">
      <w:pPr>
        <w:pStyle w:val="ListParagraph"/>
        <w:numPr>
          <w:ilvl w:val="1"/>
          <w:numId w:val="4"/>
        </w:numPr>
        <w:ind w:right="-7"/>
      </w:pPr>
      <w:r>
        <w:t>Write an expression for the intrinsic gain in terms of the bias point</w:t>
      </w:r>
    </w:p>
    <w:p w:rsidR="00F148EF" w:rsidRDefault="00F148EF" w:rsidP="002D1F31">
      <w:pPr>
        <w:pStyle w:val="ListParagraph"/>
        <w:ind w:left="0" w:right="-7"/>
      </w:pPr>
    </w:p>
    <w:p w:rsidR="00F148EF" w:rsidRDefault="00F148EF" w:rsidP="002D1F31">
      <w:pPr>
        <w:pStyle w:val="ListParagraph"/>
        <w:ind w:left="0" w:right="-7"/>
      </w:pPr>
    </w:p>
    <w:p w:rsidR="00F148EF" w:rsidRDefault="00F148EF" w:rsidP="002D1F31">
      <w:pPr>
        <w:pStyle w:val="ListParagraph"/>
        <w:ind w:left="0" w:right="-7"/>
      </w:pPr>
    </w:p>
    <w:p w:rsidR="00F148EF" w:rsidRDefault="00F148EF" w:rsidP="002D1F31">
      <w:pPr>
        <w:pStyle w:val="ListParagraph"/>
        <w:ind w:left="0" w:right="-7"/>
      </w:pPr>
    </w:p>
    <w:p w:rsidR="00F148EF" w:rsidRDefault="00F148EF" w:rsidP="002D1F31">
      <w:pPr>
        <w:pStyle w:val="ListParagraph"/>
        <w:ind w:right="-7"/>
      </w:pPr>
    </w:p>
    <w:p w:rsidR="00F148EF" w:rsidRDefault="00F148EF" w:rsidP="00627B7E">
      <w:pPr>
        <w:pStyle w:val="ListParagraph"/>
        <w:numPr>
          <w:ilvl w:val="1"/>
          <w:numId w:val="4"/>
        </w:numPr>
        <w:ind w:right="-7"/>
      </w:pPr>
      <w:r>
        <w:t>To maximize the gain, where would you bias this device (what voltages)?</w:t>
      </w:r>
    </w:p>
    <w:p w:rsidR="00F148EF" w:rsidRDefault="00F148EF" w:rsidP="0029139A">
      <w:pPr>
        <w:pStyle w:val="ListParagraph"/>
        <w:ind w:right="-7"/>
      </w:pPr>
    </w:p>
    <w:p w:rsidR="00F148EF" w:rsidRDefault="00F148EF" w:rsidP="0029139A">
      <w:pPr>
        <w:pStyle w:val="ListParagraph"/>
        <w:ind w:right="-7"/>
      </w:pPr>
    </w:p>
    <w:p w:rsidR="00F148EF" w:rsidRDefault="00F148EF" w:rsidP="0029139A">
      <w:pPr>
        <w:pStyle w:val="ListParagraph"/>
        <w:ind w:right="-7"/>
      </w:pPr>
    </w:p>
    <w:p w:rsidR="00F148EF" w:rsidRDefault="00F148EF" w:rsidP="0029139A">
      <w:pPr>
        <w:pStyle w:val="ListParagraph"/>
        <w:ind w:right="-7"/>
      </w:pPr>
    </w:p>
    <w:p w:rsidR="00F148EF" w:rsidRDefault="00F148EF" w:rsidP="0029139A">
      <w:pPr>
        <w:pStyle w:val="ListParagraph"/>
        <w:ind w:right="-7"/>
      </w:pPr>
    </w:p>
    <w:p w:rsidR="00F148EF" w:rsidRDefault="00F148EF" w:rsidP="009D2052">
      <w:pPr>
        <w:pStyle w:val="ListParagraph"/>
        <w:numPr>
          <w:ilvl w:val="0"/>
          <w:numId w:val="4"/>
        </w:numPr>
        <w:ind w:right="-7"/>
      </w:pPr>
      <w:r>
        <w:br w:type="page"/>
        <w:t>[15] You have an NMOS-input common source amplifier with a PMOS load.  Both transistors are biased in saturation, and the quadratic model is appropriate.  The magnitude of the gain is large (&gt;100).  You try two independent changes to the circuit: doubling the current by changing the bias voltages, and doubling the length of both transistors without changing anything else.  How do these changes affect the operating point and performance of the amplifier?</w:t>
      </w:r>
    </w:p>
    <w:p w:rsidR="00F148EF" w:rsidRDefault="00F148EF">
      <w:r>
        <w:t>P</w:t>
      </w:r>
      <w:r w:rsidRPr="008F04C2">
        <w:t xml:space="preserve">rocess specs </w:t>
      </w:r>
      <w:r w:rsidRPr="008F04C2">
        <w:rPr>
          <w:rFonts w:ascii="Symbol" w:hAnsi="Symbol"/>
        </w:rPr>
        <w:t></w:t>
      </w:r>
      <w:r w:rsidRPr="008F04C2">
        <w:rPr>
          <w:vertAlign w:val="subscript"/>
        </w:rPr>
        <w:t>n</w:t>
      </w:r>
      <w:r w:rsidRPr="008F04C2">
        <w:t>C</w:t>
      </w:r>
      <w:r w:rsidRPr="008F04C2">
        <w:rPr>
          <w:vertAlign w:val="subscript"/>
        </w:rPr>
        <w:t>ox</w:t>
      </w:r>
      <w:r w:rsidRPr="008F04C2">
        <w:t>=200</w:t>
      </w:r>
      <w:r w:rsidRPr="008F04C2">
        <w:rPr>
          <w:rFonts w:ascii="Symbol" w:hAnsi="Symbol"/>
        </w:rPr>
        <w:t></w:t>
      </w:r>
      <w:r w:rsidRPr="008F04C2">
        <w:t>A/V</w:t>
      </w:r>
      <w:r w:rsidRPr="008F04C2">
        <w:rPr>
          <w:vertAlign w:val="superscript"/>
        </w:rPr>
        <w:t>2</w:t>
      </w:r>
      <w:r w:rsidRPr="008F04C2">
        <w:t xml:space="preserve">, </w:t>
      </w:r>
      <w:r w:rsidRPr="008F04C2">
        <w:rPr>
          <w:rFonts w:ascii="Symbol" w:hAnsi="Symbol"/>
        </w:rPr>
        <w:t></w:t>
      </w:r>
      <w:r w:rsidRPr="008F04C2">
        <w:rPr>
          <w:vertAlign w:val="subscript"/>
        </w:rPr>
        <w:t>p</w:t>
      </w:r>
      <w:r w:rsidRPr="008F04C2">
        <w:t>C</w:t>
      </w:r>
      <w:r w:rsidRPr="008F04C2">
        <w:rPr>
          <w:vertAlign w:val="subscript"/>
        </w:rPr>
        <w:t>ox</w:t>
      </w:r>
      <w:r w:rsidRPr="008F04C2">
        <w:t>=100</w:t>
      </w:r>
      <w:r w:rsidRPr="008F04C2">
        <w:rPr>
          <w:rFonts w:ascii="Symbol" w:hAnsi="Symbol"/>
        </w:rPr>
        <w:t></w:t>
      </w:r>
      <w:r w:rsidRPr="008F04C2">
        <w:t>A/V</w:t>
      </w:r>
      <w:r w:rsidRPr="008F04C2">
        <w:rPr>
          <w:vertAlign w:val="superscript"/>
        </w:rPr>
        <w:t>2</w:t>
      </w:r>
      <w:r w:rsidRPr="008F04C2">
        <w:t xml:space="preserve">, </w:t>
      </w:r>
      <w:r w:rsidRPr="008F04C2">
        <w:rPr>
          <w:rFonts w:ascii="Symbol" w:hAnsi="Symbol"/>
        </w:rPr>
        <w:t></w:t>
      </w:r>
      <w:r w:rsidRPr="008F04C2">
        <w:t>=1/(</w:t>
      </w:r>
      <w:r>
        <w:t>10</w:t>
      </w:r>
      <w:r w:rsidRPr="008F04C2">
        <w:t>V)</w:t>
      </w:r>
      <w:r>
        <w:t>(L</w:t>
      </w:r>
      <w:r w:rsidRPr="008906F2">
        <w:rPr>
          <w:vertAlign w:val="subscript"/>
        </w:rPr>
        <w:t>min</w:t>
      </w:r>
      <w:r>
        <w:t>/L)</w:t>
      </w:r>
      <w:r w:rsidRPr="008F04C2">
        <w:t>, -V</w:t>
      </w:r>
      <w:r w:rsidRPr="008F04C2">
        <w:rPr>
          <w:vertAlign w:val="subscript"/>
        </w:rPr>
        <w:t>tp</w:t>
      </w:r>
      <w:r w:rsidRPr="008F04C2">
        <w:t>=V</w:t>
      </w:r>
      <w:r w:rsidRPr="008F04C2">
        <w:rPr>
          <w:vertAlign w:val="subscript"/>
        </w:rPr>
        <w:t>tn</w:t>
      </w:r>
      <w:r w:rsidRPr="008F04C2">
        <w:t>=0.5V, V</w:t>
      </w:r>
      <w:r w:rsidRPr="008F04C2">
        <w:rPr>
          <w:vertAlign w:val="subscript"/>
        </w:rPr>
        <w:t>DD</w:t>
      </w:r>
      <w:r w:rsidRPr="008F04C2">
        <w:t>=2V, L</w:t>
      </w:r>
      <w:r w:rsidRPr="008F04C2">
        <w:rPr>
          <w:vertAlign w:val="subscript"/>
        </w:rPr>
        <w:t>min</w:t>
      </w:r>
      <w:r w:rsidRPr="008F04C2">
        <w:t>=</w:t>
      </w:r>
      <w:r>
        <w:t>1</w:t>
      </w:r>
      <w:r w:rsidRPr="008F04C2">
        <w:t>um, C</w:t>
      </w:r>
      <w:r w:rsidRPr="008F04C2">
        <w:rPr>
          <w:vertAlign w:val="subscript"/>
        </w:rPr>
        <w:t>ox</w:t>
      </w:r>
      <w:r w:rsidRPr="008F04C2">
        <w:t>=5fF/um</w:t>
      </w:r>
      <w:r w:rsidRPr="008F04C2">
        <w:rPr>
          <w:vertAlign w:val="superscript"/>
        </w:rPr>
        <w:t>2</w:t>
      </w:r>
      <w:r w:rsidRPr="008F04C2">
        <w:t>, C’</w:t>
      </w:r>
      <w:r w:rsidRPr="008F04C2">
        <w:rPr>
          <w:vertAlign w:val="subscript"/>
        </w:rPr>
        <w:t>ol</w:t>
      </w:r>
      <w:r w:rsidRPr="008F04C2">
        <w:t>=</w:t>
      </w:r>
      <w:r>
        <w:t>0.5 fF/um.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885"/>
        <w:gridCol w:w="885"/>
        <w:gridCol w:w="885"/>
        <w:gridCol w:w="885"/>
        <w:gridCol w:w="886"/>
        <w:gridCol w:w="886"/>
        <w:gridCol w:w="886"/>
        <w:gridCol w:w="886"/>
        <w:gridCol w:w="886"/>
        <w:gridCol w:w="886"/>
      </w:tblGrid>
      <w:tr w:rsidR="00F148EF" w:rsidTr="00F17156">
        <w:tc>
          <w:tcPr>
            <w:tcW w:w="885" w:type="dxa"/>
          </w:tcPr>
          <w:p w:rsidR="00F148EF" w:rsidRDefault="00F148EF"/>
        </w:tc>
        <w:tc>
          <w:tcPr>
            <w:tcW w:w="885" w:type="dxa"/>
          </w:tcPr>
          <w:p w:rsidR="00F148EF" w:rsidRDefault="00F148EF" w:rsidP="00F17156">
            <w:pPr>
              <w:jc w:val="center"/>
            </w:pPr>
            <w:r>
              <w:t>I</w:t>
            </w:r>
            <w:r w:rsidRPr="00F17156">
              <w:rPr>
                <w:vertAlign w:val="subscript"/>
              </w:rPr>
              <w:t>D</w:t>
            </w:r>
          </w:p>
        </w:tc>
        <w:tc>
          <w:tcPr>
            <w:tcW w:w="885" w:type="dxa"/>
          </w:tcPr>
          <w:p w:rsidR="00F148EF" w:rsidRDefault="00F148EF" w:rsidP="00F17156">
            <w:pPr>
              <w:jc w:val="center"/>
            </w:pPr>
            <w:r>
              <w:t>L</w:t>
            </w:r>
          </w:p>
        </w:tc>
        <w:tc>
          <w:tcPr>
            <w:tcW w:w="885" w:type="dxa"/>
          </w:tcPr>
          <w:p w:rsidR="00F148EF" w:rsidRDefault="00F148EF" w:rsidP="00F17156">
            <w:pPr>
              <w:jc w:val="center"/>
            </w:pPr>
            <w:r>
              <w:t>V</w:t>
            </w:r>
            <w:r w:rsidRPr="00F17156">
              <w:rPr>
                <w:vertAlign w:val="subscript"/>
              </w:rPr>
              <w:t>ov</w:t>
            </w:r>
          </w:p>
        </w:tc>
        <w:tc>
          <w:tcPr>
            <w:tcW w:w="886" w:type="dxa"/>
          </w:tcPr>
          <w:p w:rsidR="00F148EF" w:rsidRDefault="00F148EF" w:rsidP="00F17156">
            <w:pPr>
              <w:jc w:val="center"/>
            </w:pPr>
            <w:r>
              <w:t>g</w:t>
            </w:r>
            <w:r w:rsidRPr="00F17156">
              <w:rPr>
                <w:vertAlign w:val="subscript"/>
              </w:rPr>
              <w:t>m</w:t>
            </w:r>
          </w:p>
        </w:tc>
        <w:tc>
          <w:tcPr>
            <w:tcW w:w="886" w:type="dxa"/>
          </w:tcPr>
          <w:p w:rsidR="00F148EF" w:rsidRDefault="00F148EF" w:rsidP="00F17156">
            <w:pPr>
              <w:jc w:val="center"/>
            </w:pPr>
            <w:r>
              <w:t>R</w:t>
            </w:r>
            <w:r w:rsidRPr="00F17156">
              <w:rPr>
                <w:vertAlign w:val="subscript"/>
              </w:rPr>
              <w:t>o</w:t>
            </w:r>
          </w:p>
        </w:tc>
        <w:tc>
          <w:tcPr>
            <w:tcW w:w="886" w:type="dxa"/>
          </w:tcPr>
          <w:p w:rsidR="00F148EF" w:rsidRDefault="00F148EF" w:rsidP="00F17156">
            <w:pPr>
              <w:jc w:val="center"/>
            </w:pPr>
            <w:r>
              <w:t>Av</w:t>
            </w:r>
          </w:p>
        </w:tc>
        <w:tc>
          <w:tcPr>
            <w:tcW w:w="886" w:type="dxa"/>
          </w:tcPr>
          <w:p w:rsidR="00F148EF" w:rsidRDefault="00F148EF" w:rsidP="00F17156">
            <w:pPr>
              <w:jc w:val="center"/>
            </w:pPr>
            <w:r w:rsidRPr="00F17156">
              <w:rPr>
                <w:rFonts w:ascii="Symbol" w:hAnsi="Symbol"/>
              </w:rPr>
              <w:t></w:t>
            </w:r>
            <w:r w:rsidRPr="00F17156">
              <w:rPr>
                <w:vertAlign w:val="subscript"/>
              </w:rPr>
              <w:t>p</w:t>
            </w:r>
          </w:p>
        </w:tc>
        <w:tc>
          <w:tcPr>
            <w:tcW w:w="886" w:type="dxa"/>
          </w:tcPr>
          <w:p w:rsidR="00F148EF" w:rsidRDefault="00F148EF" w:rsidP="00F17156">
            <w:pPr>
              <w:jc w:val="center"/>
            </w:pPr>
            <w:r w:rsidRPr="00F17156">
              <w:rPr>
                <w:rFonts w:ascii="Symbol" w:hAnsi="Symbol"/>
              </w:rPr>
              <w:t></w:t>
            </w:r>
            <w:r w:rsidRPr="00F17156">
              <w:rPr>
                <w:vertAlign w:val="subscript"/>
              </w:rPr>
              <w:t>u</w:t>
            </w:r>
          </w:p>
        </w:tc>
        <w:tc>
          <w:tcPr>
            <w:tcW w:w="886" w:type="dxa"/>
          </w:tcPr>
          <w:p w:rsidR="00F148EF" w:rsidRDefault="00F148EF" w:rsidP="00F17156">
            <w:pPr>
              <w:jc w:val="center"/>
            </w:pPr>
            <w:r>
              <w:t>C</w:t>
            </w:r>
            <w:r w:rsidRPr="00F17156">
              <w:rPr>
                <w:vertAlign w:val="subscript"/>
              </w:rPr>
              <w:t>in</w:t>
            </w:r>
          </w:p>
        </w:tc>
      </w:tr>
      <w:tr w:rsidR="00F148EF" w:rsidTr="00F17156">
        <w:tc>
          <w:tcPr>
            <w:tcW w:w="885" w:type="dxa"/>
          </w:tcPr>
          <w:p w:rsidR="00F148EF" w:rsidRDefault="00F148EF"/>
          <w:p w:rsidR="00F148EF" w:rsidRDefault="00F148EF">
            <w:r>
              <w:t>Case 1</w:t>
            </w:r>
          </w:p>
          <w:p w:rsidR="00F148EF" w:rsidRDefault="00F148EF"/>
        </w:tc>
        <w:tc>
          <w:tcPr>
            <w:tcW w:w="885" w:type="dxa"/>
          </w:tcPr>
          <w:p w:rsidR="00F148EF" w:rsidRDefault="00F148EF" w:rsidP="00F17156">
            <w:pPr>
              <w:jc w:val="center"/>
            </w:pPr>
          </w:p>
          <w:p w:rsidR="00F148EF" w:rsidRDefault="00F148EF" w:rsidP="00F17156">
            <w:pPr>
              <w:jc w:val="center"/>
            </w:pPr>
            <w:r>
              <w:t>2</w:t>
            </w:r>
          </w:p>
        </w:tc>
        <w:tc>
          <w:tcPr>
            <w:tcW w:w="885" w:type="dxa"/>
          </w:tcPr>
          <w:p w:rsidR="00F148EF" w:rsidRDefault="00F148EF" w:rsidP="00F17156">
            <w:pPr>
              <w:jc w:val="center"/>
            </w:pPr>
          </w:p>
          <w:p w:rsidR="00F148EF" w:rsidRDefault="00F148EF" w:rsidP="00F17156">
            <w:pPr>
              <w:jc w:val="center"/>
            </w:pPr>
            <w:r>
              <w:t>1</w:t>
            </w:r>
          </w:p>
        </w:tc>
        <w:tc>
          <w:tcPr>
            <w:tcW w:w="885" w:type="dxa"/>
          </w:tcPr>
          <w:p w:rsidR="00F148EF" w:rsidRDefault="00F148EF" w:rsidP="00F17156">
            <w:pPr>
              <w:jc w:val="center"/>
            </w:pPr>
          </w:p>
        </w:tc>
        <w:tc>
          <w:tcPr>
            <w:tcW w:w="886" w:type="dxa"/>
          </w:tcPr>
          <w:p w:rsidR="00F148EF" w:rsidRDefault="00F148EF" w:rsidP="00F17156">
            <w:pPr>
              <w:jc w:val="center"/>
            </w:pPr>
          </w:p>
        </w:tc>
        <w:tc>
          <w:tcPr>
            <w:tcW w:w="886" w:type="dxa"/>
          </w:tcPr>
          <w:p w:rsidR="00F148EF" w:rsidRDefault="00F148EF" w:rsidP="00F17156">
            <w:pPr>
              <w:jc w:val="center"/>
            </w:pPr>
          </w:p>
        </w:tc>
        <w:tc>
          <w:tcPr>
            <w:tcW w:w="886" w:type="dxa"/>
          </w:tcPr>
          <w:p w:rsidR="00F148EF" w:rsidRDefault="00F148EF" w:rsidP="00F17156">
            <w:pPr>
              <w:jc w:val="center"/>
            </w:pPr>
          </w:p>
        </w:tc>
        <w:tc>
          <w:tcPr>
            <w:tcW w:w="886" w:type="dxa"/>
          </w:tcPr>
          <w:p w:rsidR="00F148EF" w:rsidRDefault="00F148EF" w:rsidP="00F17156">
            <w:pPr>
              <w:jc w:val="center"/>
            </w:pPr>
          </w:p>
        </w:tc>
        <w:tc>
          <w:tcPr>
            <w:tcW w:w="886" w:type="dxa"/>
          </w:tcPr>
          <w:p w:rsidR="00F148EF" w:rsidRDefault="00F148EF" w:rsidP="00F17156">
            <w:pPr>
              <w:jc w:val="center"/>
            </w:pPr>
          </w:p>
        </w:tc>
        <w:tc>
          <w:tcPr>
            <w:tcW w:w="886" w:type="dxa"/>
          </w:tcPr>
          <w:p w:rsidR="00F148EF" w:rsidRDefault="00F148EF" w:rsidP="00F17156">
            <w:pPr>
              <w:jc w:val="center"/>
            </w:pPr>
          </w:p>
        </w:tc>
      </w:tr>
      <w:tr w:rsidR="00F148EF" w:rsidTr="00F17156">
        <w:tc>
          <w:tcPr>
            <w:tcW w:w="885" w:type="dxa"/>
          </w:tcPr>
          <w:p w:rsidR="00F148EF" w:rsidRDefault="00F148EF"/>
          <w:p w:rsidR="00F148EF" w:rsidRDefault="00F148EF">
            <w:r>
              <w:t>Case 2</w:t>
            </w:r>
          </w:p>
          <w:p w:rsidR="00F148EF" w:rsidRDefault="00F148EF"/>
        </w:tc>
        <w:tc>
          <w:tcPr>
            <w:tcW w:w="885" w:type="dxa"/>
          </w:tcPr>
          <w:p w:rsidR="00F148EF" w:rsidRDefault="00F148EF" w:rsidP="00F17156">
            <w:pPr>
              <w:jc w:val="center"/>
            </w:pPr>
          </w:p>
          <w:p w:rsidR="00F148EF" w:rsidRDefault="00F148EF" w:rsidP="00F17156">
            <w:pPr>
              <w:jc w:val="center"/>
            </w:pPr>
          </w:p>
        </w:tc>
        <w:tc>
          <w:tcPr>
            <w:tcW w:w="885" w:type="dxa"/>
          </w:tcPr>
          <w:p w:rsidR="00F148EF" w:rsidRDefault="00F148EF" w:rsidP="00F17156">
            <w:pPr>
              <w:jc w:val="center"/>
            </w:pPr>
          </w:p>
          <w:p w:rsidR="00F148EF" w:rsidRDefault="00F148EF" w:rsidP="00F17156">
            <w:pPr>
              <w:jc w:val="center"/>
            </w:pPr>
            <w:r>
              <w:t>2</w:t>
            </w:r>
          </w:p>
        </w:tc>
        <w:tc>
          <w:tcPr>
            <w:tcW w:w="885" w:type="dxa"/>
          </w:tcPr>
          <w:p w:rsidR="00F148EF" w:rsidRDefault="00F148EF" w:rsidP="00F17156">
            <w:pPr>
              <w:jc w:val="center"/>
            </w:pPr>
          </w:p>
        </w:tc>
        <w:tc>
          <w:tcPr>
            <w:tcW w:w="886" w:type="dxa"/>
          </w:tcPr>
          <w:p w:rsidR="00F148EF" w:rsidRDefault="00F148EF" w:rsidP="00F17156">
            <w:pPr>
              <w:jc w:val="center"/>
            </w:pPr>
          </w:p>
        </w:tc>
        <w:tc>
          <w:tcPr>
            <w:tcW w:w="886" w:type="dxa"/>
          </w:tcPr>
          <w:p w:rsidR="00F148EF" w:rsidRDefault="00F148EF" w:rsidP="00F17156">
            <w:pPr>
              <w:jc w:val="center"/>
            </w:pPr>
          </w:p>
        </w:tc>
        <w:tc>
          <w:tcPr>
            <w:tcW w:w="886" w:type="dxa"/>
          </w:tcPr>
          <w:p w:rsidR="00F148EF" w:rsidRDefault="00F148EF" w:rsidP="00F17156">
            <w:pPr>
              <w:jc w:val="center"/>
            </w:pPr>
          </w:p>
        </w:tc>
        <w:tc>
          <w:tcPr>
            <w:tcW w:w="886" w:type="dxa"/>
          </w:tcPr>
          <w:p w:rsidR="00F148EF" w:rsidRDefault="00F148EF" w:rsidP="00F17156">
            <w:pPr>
              <w:jc w:val="center"/>
            </w:pPr>
          </w:p>
        </w:tc>
        <w:tc>
          <w:tcPr>
            <w:tcW w:w="886" w:type="dxa"/>
          </w:tcPr>
          <w:p w:rsidR="00F148EF" w:rsidRDefault="00F148EF" w:rsidP="00F17156">
            <w:pPr>
              <w:jc w:val="center"/>
            </w:pPr>
          </w:p>
        </w:tc>
        <w:tc>
          <w:tcPr>
            <w:tcW w:w="886" w:type="dxa"/>
          </w:tcPr>
          <w:p w:rsidR="00F148EF" w:rsidRDefault="00F148EF" w:rsidP="00F17156">
            <w:pPr>
              <w:jc w:val="center"/>
            </w:pPr>
          </w:p>
        </w:tc>
      </w:tr>
    </w:tbl>
    <w:p w:rsidR="00F148EF" w:rsidRDefault="00F148EF"/>
    <w:p w:rsidR="00F148EF" w:rsidRDefault="00F148EF"/>
    <w:p w:rsidR="00F148EF" w:rsidRDefault="00F148EF"/>
    <w:p w:rsidR="00F148EF" w:rsidRDefault="00F148EF"/>
    <w:p w:rsidR="00F148EF" w:rsidRDefault="00F148EF"/>
    <w:p w:rsidR="00F148EF" w:rsidRDefault="00F148EF"/>
    <w:p w:rsidR="00F148EF" w:rsidRDefault="00F148EF"/>
    <w:p w:rsidR="00F148EF" w:rsidRDefault="00F148EF"/>
    <w:p w:rsidR="00F148EF" w:rsidRDefault="00F148EF"/>
    <w:p w:rsidR="00F148EF" w:rsidRDefault="00F148EF"/>
    <w:p w:rsidR="00F148EF" w:rsidRDefault="00F148EF" w:rsidP="00387434">
      <w:pPr>
        <w:numPr>
          <w:ilvl w:val="0"/>
          <w:numId w:val="4"/>
        </w:numPr>
      </w:pPr>
      <w:r>
        <w:t>[12] Fill in the following table for a single-pole amplifier.  Each row is a different amplifier.</w:t>
      </w:r>
    </w:p>
    <w:p w:rsidR="00F148EF" w:rsidRDefault="00F148EF"/>
    <w:tbl>
      <w:tblPr>
        <w:tblpPr w:leftFromText="180" w:rightFromText="180" w:vertAnchor="page" w:horzAnchor="margin" w:tblpY="9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94"/>
        <w:gridCol w:w="1437"/>
        <w:gridCol w:w="1310"/>
        <w:gridCol w:w="1475"/>
        <w:gridCol w:w="1423"/>
        <w:gridCol w:w="1302"/>
      </w:tblGrid>
      <w:tr w:rsidR="00F148EF" w:rsidTr="00387434">
        <w:trPr>
          <w:trHeight w:val="453"/>
        </w:trPr>
        <w:tc>
          <w:tcPr>
            <w:tcW w:w="1394" w:type="dxa"/>
          </w:tcPr>
          <w:p w:rsidR="00F148EF" w:rsidRDefault="00F148EF" w:rsidP="00387434">
            <w:pPr>
              <w:jc w:val="center"/>
            </w:pPr>
            <w:r>
              <w:t>g</w:t>
            </w:r>
            <w:r>
              <w:rPr>
                <w:vertAlign w:val="subscript"/>
              </w:rPr>
              <w:t>m</w:t>
            </w:r>
          </w:p>
        </w:tc>
        <w:tc>
          <w:tcPr>
            <w:tcW w:w="1437" w:type="dxa"/>
          </w:tcPr>
          <w:p w:rsidR="00F148EF" w:rsidRDefault="00F148EF" w:rsidP="00387434">
            <w:pPr>
              <w:jc w:val="center"/>
            </w:pPr>
            <w:r>
              <w:t>R</w:t>
            </w:r>
            <w:r>
              <w:rPr>
                <w:vertAlign w:val="subscript"/>
              </w:rPr>
              <w:t>o</w:t>
            </w:r>
          </w:p>
        </w:tc>
        <w:tc>
          <w:tcPr>
            <w:tcW w:w="1310" w:type="dxa"/>
          </w:tcPr>
          <w:p w:rsidR="00F148EF" w:rsidRDefault="00F148EF" w:rsidP="00387434">
            <w:pPr>
              <w:jc w:val="center"/>
            </w:pPr>
            <w:r>
              <w:t>C</w:t>
            </w:r>
            <w:r w:rsidRPr="0029139A">
              <w:rPr>
                <w:vertAlign w:val="subscript"/>
              </w:rPr>
              <w:t>L</w:t>
            </w:r>
          </w:p>
        </w:tc>
        <w:tc>
          <w:tcPr>
            <w:tcW w:w="1475" w:type="dxa"/>
          </w:tcPr>
          <w:p w:rsidR="00F148EF" w:rsidRDefault="00F148EF" w:rsidP="00387434">
            <w:pPr>
              <w:jc w:val="center"/>
            </w:pPr>
            <w:r>
              <w:t>A</w:t>
            </w:r>
            <w:r>
              <w:rPr>
                <w:vertAlign w:val="subscript"/>
              </w:rPr>
              <w:t>v0</w:t>
            </w:r>
          </w:p>
        </w:tc>
        <w:tc>
          <w:tcPr>
            <w:tcW w:w="1423" w:type="dxa"/>
          </w:tcPr>
          <w:p w:rsidR="00F148EF" w:rsidRDefault="00F148EF" w:rsidP="00387434">
            <w:pPr>
              <w:jc w:val="center"/>
            </w:pPr>
            <w:r w:rsidRPr="0029139A">
              <w:rPr>
                <w:rFonts w:ascii="Symbol" w:hAnsi="Symbol"/>
              </w:rPr>
              <w:t></w:t>
            </w:r>
            <w:r>
              <w:rPr>
                <w:vertAlign w:val="subscript"/>
              </w:rPr>
              <w:t>p</w:t>
            </w:r>
          </w:p>
        </w:tc>
        <w:tc>
          <w:tcPr>
            <w:tcW w:w="1302" w:type="dxa"/>
          </w:tcPr>
          <w:p w:rsidR="00F148EF" w:rsidRDefault="00F148EF" w:rsidP="00387434">
            <w:pPr>
              <w:jc w:val="center"/>
            </w:pPr>
            <w:r w:rsidRPr="0029139A">
              <w:rPr>
                <w:rFonts w:ascii="Symbol" w:hAnsi="Symbol"/>
              </w:rPr>
              <w:t></w:t>
            </w:r>
            <w:r>
              <w:rPr>
                <w:vertAlign w:val="subscript"/>
              </w:rPr>
              <w:t>u</w:t>
            </w:r>
          </w:p>
        </w:tc>
      </w:tr>
      <w:tr w:rsidR="00F148EF" w:rsidTr="00387434">
        <w:trPr>
          <w:trHeight w:val="474"/>
        </w:trPr>
        <w:tc>
          <w:tcPr>
            <w:tcW w:w="1394" w:type="dxa"/>
          </w:tcPr>
          <w:p w:rsidR="00F148EF" w:rsidRDefault="00F148EF" w:rsidP="00387434">
            <w:pPr>
              <w:jc w:val="center"/>
            </w:pPr>
          </w:p>
        </w:tc>
        <w:tc>
          <w:tcPr>
            <w:tcW w:w="1437" w:type="dxa"/>
          </w:tcPr>
          <w:p w:rsidR="00F148EF" w:rsidRDefault="00F148EF" w:rsidP="00387434">
            <w:pPr>
              <w:jc w:val="center"/>
            </w:pPr>
          </w:p>
        </w:tc>
        <w:tc>
          <w:tcPr>
            <w:tcW w:w="1310" w:type="dxa"/>
          </w:tcPr>
          <w:p w:rsidR="00F148EF" w:rsidRDefault="00F148EF" w:rsidP="00387434">
            <w:pPr>
              <w:jc w:val="center"/>
            </w:pPr>
          </w:p>
          <w:p w:rsidR="00F148EF" w:rsidRDefault="00F148EF" w:rsidP="00387434">
            <w:pPr>
              <w:jc w:val="center"/>
            </w:pPr>
            <w:r>
              <w:t>10 p</w:t>
            </w:r>
          </w:p>
          <w:p w:rsidR="00F148EF" w:rsidRDefault="00F148EF" w:rsidP="00387434">
            <w:pPr>
              <w:jc w:val="center"/>
            </w:pPr>
          </w:p>
        </w:tc>
        <w:tc>
          <w:tcPr>
            <w:tcW w:w="1475" w:type="dxa"/>
          </w:tcPr>
          <w:p w:rsidR="00F148EF" w:rsidRDefault="00F148EF" w:rsidP="00387434">
            <w:pPr>
              <w:jc w:val="center"/>
            </w:pPr>
          </w:p>
          <w:p w:rsidR="00F148EF" w:rsidRDefault="00F148EF" w:rsidP="00387434">
            <w:pPr>
              <w:jc w:val="center"/>
            </w:pPr>
            <w:r>
              <w:t>10</w:t>
            </w:r>
          </w:p>
        </w:tc>
        <w:tc>
          <w:tcPr>
            <w:tcW w:w="1423" w:type="dxa"/>
          </w:tcPr>
          <w:p w:rsidR="00F148EF" w:rsidRDefault="00F148EF" w:rsidP="00387434">
            <w:pPr>
              <w:jc w:val="center"/>
            </w:pPr>
          </w:p>
        </w:tc>
        <w:tc>
          <w:tcPr>
            <w:tcW w:w="1302" w:type="dxa"/>
          </w:tcPr>
          <w:p w:rsidR="00F148EF" w:rsidRDefault="00F148EF" w:rsidP="00387434">
            <w:pPr>
              <w:jc w:val="center"/>
            </w:pPr>
          </w:p>
          <w:p w:rsidR="00F148EF" w:rsidRDefault="00F148EF" w:rsidP="00387434">
            <w:pPr>
              <w:jc w:val="center"/>
            </w:pPr>
            <w:r>
              <w:t>10 G rad/s</w:t>
            </w:r>
          </w:p>
        </w:tc>
      </w:tr>
      <w:tr w:rsidR="00F148EF" w:rsidTr="00387434">
        <w:trPr>
          <w:trHeight w:val="474"/>
        </w:trPr>
        <w:tc>
          <w:tcPr>
            <w:tcW w:w="1394" w:type="dxa"/>
          </w:tcPr>
          <w:p w:rsidR="00F148EF" w:rsidRDefault="00F148EF" w:rsidP="00387434">
            <w:pPr>
              <w:jc w:val="center"/>
            </w:pPr>
          </w:p>
          <w:p w:rsidR="00F148EF" w:rsidRDefault="00F148EF" w:rsidP="00387434">
            <w:pPr>
              <w:jc w:val="center"/>
            </w:pPr>
            <w:r>
              <w:t>1mS</w:t>
            </w:r>
          </w:p>
          <w:p w:rsidR="00F148EF" w:rsidRDefault="00F148EF" w:rsidP="00387434">
            <w:pPr>
              <w:jc w:val="center"/>
            </w:pPr>
          </w:p>
        </w:tc>
        <w:tc>
          <w:tcPr>
            <w:tcW w:w="1437" w:type="dxa"/>
          </w:tcPr>
          <w:p w:rsidR="00F148EF" w:rsidRDefault="00F148EF" w:rsidP="00387434">
            <w:pPr>
              <w:jc w:val="center"/>
            </w:pPr>
          </w:p>
        </w:tc>
        <w:tc>
          <w:tcPr>
            <w:tcW w:w="1310" w:type="dxa"/>
          </w:tcPr>
          <w:p w:rsidR="00F148EF" w:rsidRDefault="00F148EF" w:rsidP="00387434">
            <w:pPr>
              <w:jc w:val="center"/>
            </w:pPr>
          </w:p>
        </w:tc>
        <w:tc>
          <w:tcPr>
            <w:tcW w:w="1475" w:type="dxa"/>
          </w:tcPr>
          <w:p w:rsidR="00F148EF" w:rsidRDefault="00F148EF" w:rsidP="00387434">
            <w:pPr>
              <w:jc w:val="center"/>
            </w:pPr>
          </w:p>
          <w:p w:rsidR="00F148EF" w:rsidRDefault="00F148EF" w:rsidP="00387434">
            <w:pPr>
              <w:jc w:val="center"/>
            </w:pPr>
            <w:r>
              <w:t>1000</w:t>
            </w:r>
          </w:p>
        </w:tc>
        <w:tc>
          <w:tcPr>
            <w:tcW w:w="1423" w:type="dxa"/>
          </w:tcPr>
          <w:p w:rsidR="00F148EF" w:rsidRDefault="00F148EF" w:rsidP="00387434">
            <w:pPr>
              <w:jc w:val="center"/>
            </w:pPr>
          </w:p>
          <w:p w:rsidR="00F148EF" w:rsidRDefault="00F148EF" w:rsidP="00387434">
            <w:pPr>
              <w:jc w:val="center"/>
            </w:pPr>
            <w:r>
              <w:t>1M rad/s</w:t>
            </w:r>
          </w:p>
        </w:tc>
        <w:tc>
          <w:tcPr>
            <w:tcW w:w="1302" w:type="dxa"/>
          </w:tcPr>
          <w:p w:rsidR="00F148EF" w:rsidRDefault="00F148EF" w:rsidP="00387434"/>
        </w:tc>
      </w:tr>
    </w:tbl>
    <w:p w:rsidR="00F148EF" w:rsidRDefault="00F148EF"/>
    <w:p w:rsidR="00F148EF" w:rsidRDefault="00F148EF"/>
    <w:p w:rsidR="00F148EF" w:rsidRDefault="00F148EF"/>
    <w:p w:rsidR="00F148EF" w:rsidRDefault="00F148EF" w:rsidP="00481B1C">
      <w:pPr>
        <w:pStyle w:val="ListParagraph"/>
        <w:numPr>
          <w:ilvl w:val="0"/>
          <w:numId w:val="4"/>
        </w:numPr>
      </w:pPr>
      <w:r>
        <w:br w:type="page"/>
        <w:t>[12] You measure the drain current of one NMOS and one PMOS transistor</w:t>
      </w:r>
      <w:bookmarkStart w:id="0" w:name="_GoBack"/>
      <w:bookmarkEnd w:id="0"/>
      <w:r>
        <w:t xml:space="preserve"> that you intend to use in a common source amplifier.  You bias the PMOS source at 10V, the gate at 5V, and sweep the drain voltage.  You bias the NMOS source at ground, and the gate at 2 and 2.1V (two different curves), and sweep the drain voltage.  The resulting curves are shown below.</w:t>
      </w:r>
    </w:p>
    <w:p w:rsidR="00F148EF" w:rsidRDefault="00F148EF" w:rsidP="00CB5D3A">
      <w:pPr>
        <w:pStyle w:val="ListParagraph"/>
        <w:numPr>
          <w:ilvl w:val="1"/>
          <w:numId w:val="4"/>
        </w:numPr>
      </w:pPr>
      <w:r>
        <w:t>Estimate the PMOS output resistance r</w:t>
      </w:r>
      <w:r w:rsidRPr="00CB5D3A">
        <w:rPr>
          <w:vertAlign w:val="subscript"/>
        </w:rPr>
        <w:t>op</w:t>
      </w:r>
    </w:p>
    <w:p w:rsidR="00F148EF" w:rsidRDefault="00F148EF" w:rsidP="006B2257">
      <w:pPr>
        <w:pStyle w:val="ListParagraph"/>
      </w:pPr>
    </w:p>
    <w:p w:rsidR="00F148EF" w:rsidRDefault="00F148EF" w:rsidP="006B2257">
      <w:pPr>
        <w:pStyle w:val="ListParagraph"/>
      </w:pPr>
    </w:p>
    <w:p w:rsidR="00F148EF" w:rsidRDefault="00F148EF" w:rsidP="006B2257">
      <w:pPr>
        <w:pStyle w:val="ListParagraph"/>
      </w:pPr>
    </w:p>
    <w:p w:rsidR="00F148EF" w:rsidRDefault="00F148EF" w:rsidP="00CB5D3A">
      <w:pPr>
        <w:pStyle w:val="ListParagraph"/>
        <w:numPr>
          <w:ilvl w:val="1"/>
          <w:numId w:val="4"/>
        </w:numPr>
      </w:pPr>
      <w:r>
        <w:t>Estimate the magnitude of the PMOS threshold voltage</w:t>
      </w:r>
    </w:p>
    <w:p w:rsidR="00F148EF" w:rsidRDefault="00F148EF" w:rsidP="006B2257">
      <w:pPr>
        <w:pStyle w:val="ListParagraph"/>
      </w:pPr>
    </w:p>
    <w:p w:rsidR="00F148EF" w:rsidRDefault="00F148EF" w:rsidP="006B2257">
      <w:pPr>
        <w:pStyle w:val="ListParagraph"/>
      </w:pPr>
    </w:p>
    <w:p w:rsidR="00F148EF" w:rsidRDefault="00F148EF" w:rsidP="006B2257">
      <w:pPr>
        <w:pStyle w:val="ListParagraph"/>
      </w:pPr>
    </w:p>
    <w:p w:rsidR="00F148EF" w:rsidRDefault="00F148EF" w:rsidP="00CB5D3A">
      <w:pPr>
        <w:pStyle w:val="ListParagraph"/>
        <w:numPr>
          <w:ilvl w:val="1"/>
          <w:numId w:val="4"/>
        </w:numPr>
      </w:pPr>
      <w:r>
        <w:t>Estimate g</w:t>
      </w:r>
      <w:r w:rsidRPr="00CB5D3A">
        <w:rPr>
          <w:vertAlign w:val="subscript"/>
        </w:rPr>
        <w:t>m</w:t>
      </w:r>
      <w:r>
        <w:t xml:space="preserve"> of the NMOS transistor when V</w:t>
      </w:r>
      <w:r w:rsidRPr="00CB5D3A">
        <w:rPr>
          <w:vertAlign w:val="subscript"/>
        </w:rPr>
        <w:t>GS</w:t>
      </w:r>
      <w:r>
        <w:t>=2V and V</w:t>
      </w:r>
      <w:r w:rsidRPr="00CB5D3A">
        <w:rPr>
          <w:vertAlign w:val="subscript"/>
        </w:rPr>
        <w:t>DS</w:t>
      </w:r>
      <w:r>
        <w:t>=5V</w:t>
      </w:r>
    </w:p>
    <w:p w:rsidR="00F148EF" w:rsidRDefault="00F148EF" w:rsidP="006B2257">
      <w:pPr>
        <w:pStyle w:val="ListParagraph"/>
      </w:pPr>
    </w:p>
    <w:p w:rsidR="00F148EF" w:rsidRDefault="00F148EF" w:rsidP="006B2257">
      <w:pPr>
        <w:pStyle w:val="ListParagraph"/>
      </w:pPr>
    </w:p>
    <w:p w:rsidR="00F148EF" w:rsidRDefault="00F148EF" w:rsidP="006B2257">
      <w:pPr>
        <w:pStyle w:val="ListParagraph"/>
      </w:pPr>
    </w:p>
    <w:p w:rsidR="00F148EF" w:rsidRDefault="00F148EF" w:rsidP="00CB5D3A">
      <w:pPr>
        <w:pStyle w:val="ListParagraph"/>
        <w:numPr>
          <w:ilvl w:val="1"/>
          <w:numId w:val="4"/>
        </w:numPr>
      </w:pPr>
      <w:r>
        <w:t>Estimate the gain of an NMOS-input common source amplifier made with these two transistors under similar bias conditions to those used below.</w:t>
      </w:r>
    </w:p>
    <w:p w:rsidR="00F148EF" w:rsidRDefault="00F148EF" w:rsidP="006B2257">
      <w:pPr>
        <w:pStyle w:val="ListParagraph"/>
      </w:pPr>
    </w:p>
    <w:p w:rsidR="00F148EF" w:rsidRDefault="00F148EF" w:rsidP="006B2257">
      <w:pPr>
        <w:pStyle w:val="ListParagraph"/>
      </w:pPr>
    </w:p>
    <w:p w:rsidR="00F148EF" w:rsidRDefault="00F148EF" w:rsidP="006B2257">
      <w:pPr>
        <w:pStyle w:val="ListParagraph"/>
      </w:pPr>
    </w:p>
    <w:p w:rsidR="00F148EF" w:rsidRDefault="00F148EF" w:rsidP="00CB5D3A">
      <w:pPr>
        <w:pStyle w:val="ListParagraph"/>
        <w:numPr>
          <w:ilvl w:val="1"/>
          <w:numId w:val="4"/>
        </w:numPr>
      </w:pPr>
      <w:r>
        <w:t>Estimate the output swing of the amplifier (V</w:t>
      </w:r>
      <w:r w:rsidRPr="006B2257">
        <w:rPr>
          <w:vertAlign w:val="subscript"/>
        </w:rPr>
        <w:t>min</w:t>
      </w:r>
      <w:r>
        <w:t xml:space="preserve"> to V</w:t>
      </w:r>
      <w:r w:rsidRPr="006B2257">
        <w:rPr>
          <w:vertAlign w:val="subscript"/>
        </w:rPr>
        <w:t>max</w:t>
      </w:r>
      <w:r>
        <w:t>).  Try for 2 digits of precision on V</w:t>
      </w:r>
      <w:r w:rsidRPr="006B2257">
        <w:rPr>
          <w:vertAlign w:val="subscript"/>
        </w:rPr>
        <w:t>min</w:t>
      </w:r>
      <w:r>
        <w:t>.</w:t>
      </w:r>
    </w:p>
    <w:p w:rsidR="00F148EF" w:rsidRDefault="00F148EF" w:rsidP="006B2257">
      <w:pPr>
        <w:pStyle w:val="ListParagraph"/>
      </w:pPr>
    </w:p>
    <w:p w:rsidR="00F148EF" w:rsidRDefault="00F148EF" w:rsidP="006B2257">
      <w:pPr>
        <w:pStyle w:val="ListParagraph"/>
      </w:pPr>
    </w:p>
    <w:p w:rsidR="00F148EF" w:rsidRDefault="00F148EF"/>
    <w:p w:rsidR="00F148EF" w:rsidRDefault="00F148EF">
      <w:r>
        <w:rPr>
          <w:noProof/>
        </w:rPr>
      </w:r>
      <w:r>
        <w:pict>
          <v:group id="_x0000_s1026" editas="canvas" style="width:476.85pt;height:193.6pt;mso-position-horizontal-relative:char;mso-position-vertical-relative:line" coordorigin="1802,3258" coordsize="9537,38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2;top:3258;width:9537;height:3872" o:preferrelative="f">
              <v:fill o:detectmouseclick="t"/>
              <v:path o:extrusionok="t" o:connecttype="none"/>
              <o:lock v:ext="edit" text="t"/>
            </v:shape>
            <v:group id="_x0000_s1028" style="position:absolute;left:2548;top:3577;width:7481;height:2992" coordorigin="2548,2829" coordsize="7481,3367">
              <v:line id="Line 378" o:spid="_x0000_s1029" style="position:absolute;visibility:visible" from="2548,2829" to="2549,6196"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">
                <v:stroke dashstyle="1 1" endcap="round"/>
              </v:line>
              <v:line id="Line 383" o:spid="_x0000_s1030" style="position:absolute;visibility:visible" from="3296,2829" to="3297,6196"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">
                <v:stroke dashstyle="1 1" endcap="round"/>
              </v:line>
              <v:line id="Line 384" o:spid="_x0000_s1031" style="position:absolute;visibility:visible" from="4044,2829" to="4045,6196"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">
                <v:stroke dashstyle="1 1" endcap="round"/>
              </v:line>
              <v:line id="Line 385" o:spid="_x0000_s1032" style="position:absolute;visibility:visible" from="4792,2829" to="4793,6196"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">
                <v:stroke dashstyle="1 1" endcap="round"/>
              </v:line>
              <v:line id="Line 386" o:spid="_x0000_s1033" style="position:absolute;visibility:visible" from="5540,2829" to="5541,6196"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">
                <v:stroke dashstyle="1 1" endcap="round"/>
              </v:line>
              <v:line id="Line 387" o:spid="_x0000_s1034" style="position:absolute;visibility:visible" from="6288,2829" to="6289,6196"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">
                <v:stroke dashstyle="1 1" endcap="round"/>
              </v:line>
              <v:line id="Line 388" o:spid="_x0000_s1035" style="position:absolute;visibility:visible" from="7035,2829" to="7036,6196"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">
                <v:stroke dashstyle="1 1" endcap="round"/>
              </v:line>
              <v:line id="Line 389" o:spid="_x0000_s1036" style="position:absolute;visibility:visible" from="7784,2829" to="7785,6196"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">
                <v:stroke dashstyle="1 1" endcap="round"/>
              </v:line>
              <v:line id="Line 390" o:spid="_x0000_s1037" style="position:absolute;visibility:visible" from="8532,2829" to="8533,6196"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">
                <v:stroke dashstyle="1 1" endcap="round"/>
              </v:line>
              <v:line id="Line 391" o:spid="_x0000_s1038" style="position:absolute;visibility:visible" from="9280,2829" to="9281,6196"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">
                <v:stroke dashstyle="1 1" endcap="round"/>
              </v:line>
              <v:line id="Line 392" o:spid="_x0000_s1039" style="position:absolute;visibility:visible" from="10028,2829" to="10029,6196"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">
                <v:stroke dashstyle="1 1" endcap="round"/>
              </v:line>
            </v:group>
            <v:group id="_x0000_s1040" style="position:absolute;left:2551;top:3576;width:7479;height:2993" coordorigin="2551,3585" coordsize="8414,2993">
              <v:line id="Line 379" o:spid="_x0000_s1041" style="position:absolute;visibility:visible" from="2551,3585" to="10965,3586"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">
                <v:stroke dashstyle="1 1" endcap="round"/>
              </v:line>
              <v:line id="Line 380" o:spid="_x0000_s1042" style="position:absolute;visibility:visible" from="2551,4333" to="10965,4334"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">
                <v:stroke dashstyle="1 1" endcap="round"/>
              </v:line>
              <v:line id="Line 381" o:spid="_x0000_s1043" style="position:absolute;visibility:visible" from="2551,5081" to="10965,5082"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">
                <v:stroke dashstyle="1 1" endcap="round"/>
              </v:line>
              <v:line id="Line 382" o:spid="_x0000_s1044" style="position:absolute;visibility:visible" from="2551,5830" to="10965,5831"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">
                <v:stroke dashstyle="1 1" endcap="round"/>
              </v:line>
              <v:line id="Line 393" o:spid="_x0000_s1045" style="position:absolute;visibility:visible" from="2551,6577" to="10965,6578"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">
                <v:stroke dashstyle="1 1" endcap="round"/>
              </v:line>
            </v:group>
            <v:shapetype id="_x0000_t202" coordsize="21600,21600" o:spt="202" path="m,l,21600r21600,l21600,xe">
              <v:stroke joinstyle="miter"/>
              <v:path gradientshapeok="t" o:connecttype="rect"/>
            </v:shapetype>
            <v:shape id="Text Box 427" o:spid="_x0000_s1046" type="#_x0000_t202" style="position:absolute;left:2360;top:6569;width:748;height:561;visibility:visib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O5cEA&#10;AADcAAAADwAAAGRycy9kb3ducmV2LnhtbERPy2rCQBTdF/yH4QrdNTOKhjZmFFGEriq1D3B3yVyT&#10;YOZOyIxJ+vfOQujycN75ZrSN6KnztWMNs0SBIC6cqbnU8P11eHkF4QOywcYxafgjD5v15CnHzLiB&#10;P6k/hVLEEPYZaqhCaDMpfVGRRZ+4ljhyF9dZDBF2pTQdDjHcNnKuVCot1hwbKmxpV1FxPd2shp+P&#10;y/l3oY7l3i7bwY1Ksn2TWj9Px+0KRKAx/Isf7nejIZ3H+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PjuXBAAAA3AAAAA8AAAAAAAAAAAAAAAAAmAIAAGRycy9kb3du&#10;cmV2LnhtbFBLBQYAAAAABAAEAPUAAACGAwAAAAA=&#10;" filled="f" stroked="f">
              <v:textbox>
                <w:txbxContent>
                  <w:p w:rsidR="00F148EF" w:rsidRDefault="00F148EF">
                    <w:r>
                      <w:t>0</w:t>
                    </w:r>
                  </w:p>
                </w:txbxContent>
              </v:textbox>
            </v:shape>
            <v:shape id="Text Box 428" o:spid="_x0000_s1047" type="#_x0000_t202" style="position:absolute;left:3111;top:6569;width:748;height:561;visibility:visib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rfsQA&#10;AADcAAAADwAAAGRycy9kb3ducmV2LnhtbESPQWvCQBSE70L/w/IKveluxIY2dQ1iEXqqGFvB2yP7&#10;TEKzb0N2a9J/3xUEj8PMfMMs89G24kK9bxxrSGYKBHHpTMOVhq/DdvoCwgdkg61j0vBHHvLVw2SJ&#10;mXED7+lShEpECPsMNdQhdJmUvqzJop+5jjh6Z9dbDFH2lTQ9DhFuWzlXKpUWG44LNXa0qan8KX6t&#10;hu/P8+m4ULvq3T53gxuVZPsqtX56HNdvIAKN4R6+tT+MhnS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DK37EAAAA3AAAAA8AAAAAAAAAAAAAAAAAmAIAAGRycy9k&#10;b3ducmV2LnhtbFBLBQYAAAAABAAEAPUAAACJAwAAAAA=&#10;" filled="f" stroked="f">
              <v:textbox>
                <w:txbxContent>
                  <w:p w:rsidR="00F148EF" w:rsidRDefault="00F148EF">
                    <w:r>
                      <w:t>1</w:t>
                    </w:r>
                  </w:p>
                </w:txbxContent>
              </v:textbox>
            </v:shape>
            <v:shape id="Text Box 429" o:spid="_x0000_s1048" type="#_x0000_t202" style="position:absolute;left:6103;top:6569;width:748;height:561;visibility:visib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1CcQA&#10;AADcAAAADwAAAGRycy9kb3ducmV2LnhtbESPQWvCQBSE74L/YXlCb2a3oQ01uopYCj1VtK3g7ZF9&#10;JqHZtyG7TdJ/3xUEj8PMfMOsNqNtRE+drx1reEwUCOLCmZpLDV+fb/MXED4gG2wck4Y/8rBZTycr&#10;zI0b+ED9MZQiQtjnqKEKoc2l9EVFFn3iWuLoXVxnMUTZldJ0OES4bWSqVCYt1hwXKmxpV1Hxc/y1&#10;Gr4/LufTk9qXr/a5HdyoJNuF1PphNm6XIAKN4R6+td+Nhix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RtQnEAAAA3AAAAA8AAAAAAAAAAAAAAAAAmAIAAGRycy9k&#10;b3ducmV2LnhtbFBLBQYAAAAABAAEAPUAAACJAwAAAAA=&#10;" filled="f" stroked="f">
              <v:textbox>
                <w:txbxContent>
                  <w:p w:rsidR="00F148EF" w:rsidRDefault="00F148EF">
                    <w:r>
                      <w:t>5</w:t>
                    </w:r>
                  </w:p>
                </w:txbxContent>
              </v:textbox>
            </v:shape>
            <v:shape id="Text Box 430" o:spid="_x0000_s1049" type="#_x0000_t202" style="position:absolute;left:9843;top:6569;width:748;height:561;visibility:visib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0QksMA&#10;AADcAAAADwAAAGRycy9kb3ducmV2LnhtbESPQWsCMRSE74L/ITzBmyZaFbsaRSyFnpTaWvD22Dx3&#10;Fzcvyya66783gtDjMDPfMMt1a0txo9oXjjWMhgoEcepMwZmG35/PwRyED8gGS8ek4U4e1qtuZ4mJ&#10;cQ1/0+0QMhEh7BPUkIdQJVL6NCeLfugq4uidXW0xRFln0tTYRLgt5VipmbRYcFzIsaJtTunlcLUa&#10;jrvz6W+i9tmHnVaNa5Vk+y617vfazQJEoDb8h1/tL6NhNn6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0QksMAAADcAAAADwAAAAAAAAAAAAAAAACYAgAAZHJzL2Rv&#10;d25yZXYueG1sUEsFBgAAAAAEAAQA9QAAAIgDAAAAAA==&#10;" filled="f" stroked="f">
              <v:textbox>
                <w:txbxContent>
                  <w:p w:rsidR="00F148EF" w:rsidRDefault="00F148EF">
                    <w:r>
                      <w:t>10</w:t>
                    </w:r>
                  </w:p>
                </w:txbxContent>
              </v:textbox>
            </v:shape>
            <v:shape id="Text Box 427" o:spid="_x0000_s1050" type="#_x0000_t202" style="position:absolute;left:7225;top:6569;width:1122;height:5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O5cEA&#10;AADcAAAADwAAAGRycy9kb3ducmV2LnhtbERPy2rCQBTdF/yH4QrdNTOKhjZmFFGEriq1D3B3yVyT&#10;YOZOyIxJ+vfOQujycN75ZrSN6KnztWMNs0SBIC6cqbnU8P11eHkF4QOywcYxafgjD5v15CnHzLiB&#10;P6k/hVLEEPYZaqhCaDMpfVGRRZ+4ljhyF9dZDBF2pTQdDjHcNnKuVCot1hwbKmxpV1FxPd2shp+P&#10;y/l3oY7l3i7bwY1Ksn2TWj9Px+0KRKAx/Isf7nejIZ3H+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PjuXBAAAA3AAAAA8AAAAAAAAAAAAAAAAAmAIAAGRycy9kb3du&#10;cmV2LnhtbFBLBQYAAAAABAAEAPUAAACGAwAAAAA=&#10;" filled="f" stroked="f">
              <v:textbox>
                <w:txbxContent>
                  <w:p w:rsidR="00F148EF" w:rsidRDefault="00F148EF">
                    <w:r>
                      <w:t>V</w:t>
                    </w:r>
                    <w:r w:rsidRPr="00AB366C">
                      <w:rPr>
                        <w:vertAlign w:val="subscript"/>
                      </w:rPr>
                      <w:t>OUT</w:t>
                    </w:r>
                  </w:p>
                </w:txbxContent>
              </v:textbox>
            </v:shape>
            <v:shape id="Text Box 427" o:spid="_x0000_s1051" type="#_x0000_t202" style="position:absolute;left:10217;top:3764;width:748;height:5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O5cEA&#10;AADcAAAADwAAAGRycy9kb3ducmV2LnhtbERPy2rCQBTdF/yH4QrdNTOKhjZmFFGEriq1D3B3yVyT&#10;YOZOyIxJ+vfOQujycN75ZrSN6KnztWMNs0SBIC6cqbnU8P11eHkF4QOywcYxafgjD5v15CnHzLiB&#10;P6k/hVLEEPYZaqhCaDMpfVGRRZ+4ljhyF9dZDBF2pTQdDjHcNnKuVCot1hwbKmxpV1FxPd2shp+P&#10;y/l3oY7l3i7bwY1Ksn2TWj9Px+0KRKAx/Isf7nejIZ3H+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PjuXBAAAA3AAAAA8AAAAAAAAAAAAAAAAAmAIAAGRycy9kb3du&#10;cmV2LnhtbFBLBQYAAAAABAAEAPUAAACGAwAAAAA=&#10;" filled="f" stroked="f">
              <v:textbox>
                <w:txbxContent>
                  <w:p w:rsidR="00F148EF" w:rsidRDefault="00F148EF">
                    <w:r>
                      <w:t>|I</w:t>
                    </w:r>
                    <w:r w:rsidRPr="00716FAA">
                      <w:rPr>
                        <w:vertAlign w:val="subscript"/>
                      </w:rPr>
                      <w:t>DP</w:t>
                    </w:r>
                    <w:r>
                      <w:t>|</w:t>
                    </w:r>
                  </w:p>
                </w:txbxContent>
              </v:textbox>
            </v:shape>
            <v:shape id="Text Box 427" o:spid="_x0000_s1052" type="#_x0000_t202" style="position:absolute;left:1802;top:3390;width:748;height:5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O5cEA&#10;AADcAAAADwAAAGRycy9kb3ducmV2LnhtbERPy2rCQBTdF/yH4QrdNTOKhjZmFFGEriq1D3B3yVyT&#10;YOZOyIxJ+vfOQujycN75ZrSN6KnztWMNs0SBIC6cqbnU8P11eHkF4QOywcYxafgjD5v15CnHzLiB&#10;P6k/hVLEEPYZaqhCaDMpfVGRRZ+4ljhyF9dZDBF2pTQdDjHcNnKuVCot1hwbKmxpV1FxPd2shp+P&#10;y/l3oY7l3i7bwY1Ksn2TWj9Px+0KRKAx/Isf7nejIZ3H+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PjuXBAAAA3AAAAA8AAAAAAAAAAAAAAAAAmAIAAGRycy9kb3du&#10;cmV2LnhtbFBLBQYAAAAABAAEAPUAAACGAwAAAAA=&#10;" filled="f" stroked="f">
              <v:textbox>
                <w:txbxContent>
                  <w:p w:rsidR="00F148EF" w:rsidRDefault="00F148EF">
                    <w:r>
                      <w:t>I</w:t>
                    </w:r>
                    <w:r>
                      <w:rPr>
                        <w:vertAlign w:val="subscript"/>
                      </w:rPr>
                      <w:t>DN</w:t>
                    </w:r>
                  </w:p>
                </w:txbxContent>
              </v:textbox>
            </v:shape>
            <v:shape id="_x0000_s1053" style="position:absolute;left:8534;top:4926;width:1496;height:1643" coordsize="1496,1643" path="m1496,1643c1395,1441,1141,703,892,429,643,155,186,89,,e" filled="f" strokeweight="2.25pt">
              <v:path arrowok="t"/>
            </v:shape>
            <v:line id="_x0000_s1054" style="position:absolute;flip:x y" from="2550,4325" to="8531,4916" strokeweight="2.25pt"/>
            <v:oval id="_x0000_s1055" style="position:absolute;left:8494;top:4880;width:71;height:74" fillcolor="black"/>
            <v:shape id="Text Box 427" o:spid="_x0000_s1056" type="#_x0000_t202" style="position:absolute;left:1802;top:4886;width:935;height:5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O5cEA&#10;AADcAAAADwAAAGRycy9kb3ducmV2LnhtbERPy2rCQBTdF/yH4QrdNTOKhjZmFFGEriq1D3B3yVyT&#10;YOZOyIxJ+vfOQujycN75ZrSN6KnztWMNs0SBIC6cqbnU8P11eHkF4QOywcYxafgjD5v15CnHzLiB&#10;P6k/hVLEEPYZaqhCaDMpfVGRRZ+4ljhyF9dZDBF2pTQdDjHcNnKuVCot1hwbKmxpV1FxPd2shp+P&#10;y/l3oY7l3i7bwY1Ksn2TWj9Px+0KRKAx/Isf7nejIZ3H+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PjuXBAAAA3AAAAA8AAAAAAAAAAAAAAAAAmAIAAGRycy9kb3du&#10;cmV2LnhtbFBLBQYAAAAABAAEAPUAAACGAwAAAAA=&#10;" filled="f" stroked="f">
              <v:textbox>
                <w:txbxContent>
                  <w:p w:rsidR="00F148EF" w:rsidRDefault="00F148EF">
                    <w:r>
                      <w:t>2mA</w:t>
                    </w:r>
                  </w:p>
                </w:txbxContent>
              </v:textbox>
            </v:shape>
            <v:shape id="Text Box 427" o:spid="_x0000_s1057" type="#_x0000_t202" style="position:absolute;left:1802;top:5634;width:935;height:5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O5cEA&#10;AADcAAAADwAAAGRycy9kb3ducmV2LnhtbERPy2rCQBTdF/yH4QrdNTOKhjZmFFGEriq1D3B3yVyT&#10;YOZOyIxJ+vfOQujycN75ZrSN6KnztWMNs0SBIC6cqbnU8P11eHkF4QOywcYxafgjD5v15CnHzLiB&#10;P6k/hVLEEPYZaqhCaDMpfVGRRZ+4ljhyF9dZDBF2pTQdDjHcNnKuVCot1hwbKmxpV1FxPd2shp+P&#10;y/l3oY7l3i7bwY1Ksn2TWj9Px+0KRKAx/Isf7nejIZ3H+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PjuXBAAAA3AAAAA8AAAAAAAAAAAAAAAAAmAIAAGRycy9kb3du&#10;cmV2LnhtbFBLBQYAAAAABAAEAPUAAACGAwAAAAA=&#10;" filled="f" stroked="f">
              <v:textbox>
                <w:txbxContent>
                  <w:p w:rsidR="00F148EF" w:rsidRDefault="00F148EF">
                    <w:r>
                      <w:t>1mA</w:t>
                    </w:r>
                  </w:p>
                </w:txbxContent>
              </v:textbox>
            </v:shape>
            <v:shape id="Text Box 427" o:spid="_x0000_s1058" type="#_x0000_t202" style="position:absolute;left:1802;top:4138;width:935;height:5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O5cEA&#10;AADcAAAADwAAAGRycy9kb3ducmV2LnhtbERPy2rCQBTdF/yH4QrdNTOKhjZmFFGEriq1D3B3yVyT&#10;YOZOyIxJ+vfOQujycN75ZrSN6KnztWMNs0SBIC6cqbnU8P11eHkF4QOywcYxafgjD5v15CnHzLiB&#10;P6k/hVLEEPYZaqhCaDMpfVGRRZ+4ljhyF9dZDBF2pTQdDjHcNnKuVCot1hwbKmxpV1FxPd2shp+P&#10;y/l3oY7l3i7bwY1Ksn2TWj9Px+0KRKAx/Isf7nejIZ3H+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PjuXBAAAA3AAAAA8AAAAAAAAAAAAAAAAAmAIAAGRycy9kb3du&#10;cmV2LnhtbFBLBQYAAAAABAAEAPUAAACGAwAAAAA=&#10;" filled="f" stroked="f">
              <v:textbox>
                <w:txbxContent>
                  <w:p w:rsidR="00F148EF" w:rsidRDefault="00F148EF">
                    <w:r>
                      <w:t>3mA</w:t>
                    </w:r>
                  </w:p>
                </w:txbxContent>
              </v:textbox>
            </v:shape>
            <v:group id="_x0000_s1059" style="position:absolute;left:2550;top:4325;width:7480;height:2244" coordorigin="2550,4325" coordsize="7480,2244">
              <v:shape id="_x0000_s1060" style="position:absolute;left:2550;top:4986;width:748;height:1583" coordsize="748,1583" path="m,1583c42,1368,127,558,252,294,377,30,645,61,748,e" filled="f" fillcolor="black" strokeweight="2.25pt">
                <v:path arrowok="t"/>
              </v:shape>
              <v:line id="_x0000_s1061" style="position:absolute;flip:y" from="3295,4325" to="10030,4986" strokeweight="2.25pt"/>
              <v:oval id="_x0000_s1062" style="position:absolute;left:3267;top:4955;width:71;height:74" fillcolor="black"/>
            </v:group>
            <v:shape id="_x0000_s1063" style="position:absolute;left:2547;top:4673;width:814;height:1896" coordsize="748,1583" o:regroupid="1" path="m,1583c42,1368,127,558,252,294,377,30,645,61,748,e" filled="f" fillcolor="black" strokeweight="2.25pt">
              <v:path arrowok="t"/>
            </v:shape>
            <v:line id="_x0000_s1064" style="position:absolute;flip:y" from="3358,3898" to="10027,4688" o:regroupid="1" strokeweight="2.25pt"/>
            <v:oval id="_x0000_s1065" style="position:absolute;left:3327;top:4648;width:71;height:88" o:regroupid="1" fillcolor="black"/>
            <w10:anchorlock/>
          </v:group>
        </w:pict>
      </w:r>
      <w:r>
        <w:br w:type="page"/>
      </w:r>
    </w:p>
    <w:p w:rsidR="00F148EF" w:rsidRDefault="00F148EF" w:rsidP="002D1F31">
      <w:pPr>
        <w:numPr>
          <w:ilvl w:val="0"/>
          <w:numId w:val="4"/>
        </w:numPr>
      </w:pPr>
      <w:r>
        <w:t>[8] The four transistors shown below are all biased at a current of 1uA.  The NMOS device M1 is in sub-threshold, with V</w:t>
      </w:r>
      <w:r w:rsidRPr="00812A8A">
        <w:rPr>
          <w:vertAlign w:val="subscript"/>
        </w:rPr>
        <w:t>GS</w:t>
      </w:r>
      <w:r>
        <w:t>-V</w:t>
      </w:r>
      <w:r w:rsidRPr="00812A8A">
        <w:rPr>
          <w:vertAlign w:val="subscript"/>
        </w:rPr>
        <w:t>t</w:t>
      </w:r>
      <w:r>
        <w:t>=-200mV, and n=1.5.  The NMOS device M2 is velocity saturated with V</w:t>
      </w:r>
      <w:r w:rsidRPr="00812A8A">
        <w:rPr>
          <w:vertAlign w:val="subscript"/>
        </w:rPr>
        <w:t>GS</w:t>
      </w:r>
      <w:r>
        <w:t>-V</w:t>
      </w:r>
      <w:r w:rsidRPr="00812A8A">
        <w:rPr>
          <w:vertAlign w:val="subscript"/>
        </w:rPr>
        <w:t>t</w:t>
      </w:r>
      <w:r>
        <w:t>=100mV.  The NMOS device M3 is in saturation, with a channel field of approximately 0.1V/um and V</w:t>
      </w:r>
      <w:r w:rsidRPr="00812A8A">
        <w:rPr>
          <w:vertAlign w:val="subscript"/>
        </w:rPr>
        <w:t>GS</w:t>
      </w:r>
      <w:r>
        <w:t>-V</w:t>
      </w:r>
      <w:r w:rsidRPr="00812A8A">
        <w:rPr>
          <w:vertAlign w:val="subscript"/>
        </w:rPr>
        <w:t>t</w:t>
      </w:r>
      <w:r>
        <w:t>=100mV.</w:t>
      </w:r>
    </w:p>
    <w:p w:rsidR="00F148EF" w:rsidRDefault="00F148EF" w:rsidP="003C01A1">
      <w:r>
        <w:t>A) Approximately what change in V</w:t>
      </w:r>
      <w:r w:rsidRPr="00812A8A">
        <w:rPr>
          <w:vertAlign w:val="subscript"/>
        </w:rPr>
        <w:t>BE</w:t>
      </w:r>
      <w:r>
        <w:t xml:space="preserve"> will cause the collector current to increase by a factor of 10?</w:t>
      </w:r>
    </w:p>
    <w:p w:rsidR="00F148EF" w:rsidRDefault="00F148EF" w:rsidP="003C01A1">
      <w:r>
        <w:t>B) Approximately what change in V</w:t>
      </w:r>
      <w:r w:rsidRPr="00812A8A">
        <w:rPr>
          <w:vertAlign w:val="subscript"/>
        </w:rPr>
        <w:t>GS1</w:t>
      </w:r>
      <w:r>
        <w:t xml:space="preserve"> will cause the drain current in M1 to increase by a factor of 10?</w:t>
      </w:r>
    </w:p>
    <w:p w:rsidR="00F148EF" w:rsidRDefault="00F148EF" w:rsidP="003C01A1">
      <w:r>
        <w:t>C) Approximately what change in V</w:t>
      </w:r>
      <w:r w:rsidRPr="00812A8A">
        <w:rPr>
          <w:vertAlign w:val="subscript"/>
        </w:rPr>
        <w:t>GS2</w:t>
      </w:r>
      <w:r>
        <w:t xml:space="preserve"> will cause the drain current in M2 to increase by a factor of 10?</w:t>
      </w:r>
    </w:p>
    <w:p w:rsidR="00F148EF" w:rsidRPr="00653EF9" w:rsidRDefault="00F148EF" w:rsidP="003C01A1">
      <w:r>
        <w:t>D) Approximately what change in V</w:t>
      </w:r>
      <w:r w:rsidRPr="00DB7055">
        <w:rPr>
          <w:vertAlign w:val="subscript"/>
        </w:rPr>
        <w:t>GS3</w:t>
      </w:r>
      <w:r>
        <w:t xml:space="preserve"> will cause the drain current in M3 to increase by a factor of 10?</w:t>
      </w:r>
    </w:p>
    <w:p w:rsidR="00F148EF" w:rsidRDefault="00F148EF" w:rsidP="003C01A1"/>
    <w:p w:rsidR="00F148EF" w:rsidRDefault="00F148EF" w:rsidP="003C01A1">
      <w:r>
        <w:rPr>
          <w:noProof/>
        </w:rPr>
      </w:r>
      <w:r>
        <w:rPr>
          <w:noProof/>
        </w:rPr>
        <w:pict>
          <v:group id="Canvas 526" o:spid="_x0000_s1066" editas="canvas" style="width:450.3pt;height:149.6pt;mso-position-horizontal-relative:char;mso-position-vertical-relative:line" coordorigin="1803,4230" coordsize="9006,2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">
            <v:shape id="_x0000_s1067" type="#_x0000_t75" style="position:absolute;left:1803;top:4230;width:9006;height:2992;visibility:visible">
              <v:fill o:detectmouseclick="t"/>
              <v:path o:connecttype="none"/>
            </v:shape>
            <v:shape id="Text Box 1039" o:spid="_x0000_s1068" type="#_x0000_t202" style="position:absolute;left:2738;top:5849;width:663;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tL8IA&#10;AADcAAAADwAAAGRycy9kb3ducmV2LnhtbERP24rCMBB9X/Afwgi+ramKWqpRRBQF2YX18j40Y1ts&#10;JqVJtfr1ZmFh3+ZwrjNftqYUd6pdYVnBoB+BIE6tLjhTcD5tP2MQziNrLC2Tgic5WC46H3NMtH3w&#10;D92PPhMhhF2CCnLvq0RKl+Zk0PVtRRy4q60N+gDrTOoaHyHclHIYRRNpsODQkGNF65zS27ExCuJL&#10;c5jEm+tgPTKr6dcu+n7d0kapXrddzUB4av2/+M+912H+eAq/z4QL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PK0vwgAAANwAAAAPAAAAAAAAAAAAAAAAAJgCAABkcnMvZG93&#10;bnJldi54bWxQSwUGAAAAAAQABAD1AAAAhwMAAAAA&#10;" filled="f" stroked="f">
              <v:textbox inset="1.75261mm,.87631mm,1.75261mm,.87631mm">
                <w:txbxContent>
                  <w:p w:rsidR="00F148EF" w:rsidRPr="00146508" w:rsidRDefault="00F148EF" w:rsidP="00812A8A">
                    <w:pPr>
                      <w:rPr>
                        <w:b/>
                        <w:vertAlign w:val="subscript"/>
                      </w:rPr>
                    </w:pPr>
                    <w:r w:rsidRPr="00146508">
                      <w:rPr>
                        <w:b/>
                      </w:rPr>
                      <w:t>V</w:t>
                    </w:r>
                    <w:r w:rsidRPr="00146508">
                      <w:rPr>
                        <w:b/>
                        <w:vertAlign w:val="subscript"/>
                      </w:rPr>
                      <w:t>BE</w:t>
                    </w:r>
                  </w:p>
                </w:txbxContent>
              </v:textbox>
            </v:shape>
            <v:group id="_x0000_s1069" style="position:absolute;left:3407;top:5726;width:374;height:561" coordorigin="7226,5913" coordsize="374,561">
              <v:group id="_x0000_s1070" style="position:absolute;left:7413;top:5913;width:187;height:561" coordorigin="36811,15437" coordsize="1187,3562">
                <v:line id="Line 955" o:spid="_x0000_s1071" style="position:absolute;flip:x;visibility:visible" from="36811,15437" to="36812,18802"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K/T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82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Cv07GAAAA2wAAAA8AAAAAAAAA&#10;AAAAAAAAoQIAAGRycy9kb3ducmV2LnhtbFBLBQYAAAAABAAEAPkAAACUAwAAAAA=&#10;"/>
                <v:line id="_x0000_s1072" style="position:absolute" from="36811,17811" to="37998,18999">
                  <v:stroke endarrow="block"/>
                </v:line>
                <v:line id="_x0000_s1073" style="position:absolute;flip:x" from="36811,15437" to="37998,16624"/>
              </v:group>
              <v:line id="_x0000_s1074" style="position:absolute;flip:x" from="7226,6188" to="7413,6189"/>
            </v:group>
            <v:shape id="Text Box 1039" o:spid="_x0000_s1075" type="#_x0000_t202" style="position:absolute;left:4350;top:5827;width:819;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tL8IA&#10;AADcAAAADwAAAGRycy9kb3ducmV2LnhtbERP24rCMBB9X/Afwgi+ramKWqpRRBQF2YX18j40Y1ts&#10;JqVJtfr1ZmFh3+ZwrjNftqYUd6pdYVnBoB+BIE6tLjhTcD5tP2MQziNrLC2Tgic5WC46H3NMtH3w&#10;D92PPhMhhF2CCnLvq0RKl+Zk0PVtRRy4q60N+gDrTOoaHyHclHIYRRNpsODQkGNF65zS27ExCuJL&#10;c5jEm+tgPTKr6dcu+n7d0kapXrddzUB4av2/+M+912H+eAq/z4QL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PK0vwgAAANwAAAAPAAAAAAAAAAAAAAAAAJgCAABkcnMvZG93&#10;bnJldi54bWxQSwUGAAAAAAQABAD1AAAAhwMAAAAA&#10;" filled="f" stroked="f">
              <v:textbox inset="1.75261mm,.87631mm,1.75261mm,.87631mm">
                <w:txbxContent>
                  <w:p w:rsidR="00F148EF" w:rsidRPr="00146508" w:rsidRDefault="00F148EF" w:rsidP="00812A8A">
                    <w:pPr>
                      <w:rPr>
                        <w:b/>
                        <w:vertAlign w:val="subscript"/>
                      </w:rPr>
                    </w:pPr>
                    <w:r w:rsidRPr="00146508">
                      <w:rPr>
                        <w:b/>
                      </w:rPr>
                      <w:t>V</w:t>
                    </w:r>
                    <w:r>
                      <w:rPr>
                        <w:b/>
                        <w:vertAlign w:val="subscript"/>
                      </w:rPr>
                      <w:t>GS1</w:t>
                    </w:r>
                  </w:p>
                </w:txbxContent>
              </v:textbox>
            </v:shape>
            <v:line id="_x0000_s1076" style="position:absolute;flip:y" from="3781,4791" to="3782,5726"/>
            <v:group id="_x0000_s1077" style="position:absolute;left:4981;top:4791;width:562;height:1870" coordorigin="5464,4791" coordsize="562,1870">
              <v:group id="Group 957" o:spid="_x0000_s1078" style="position:absolute;left:5464;top:5726;width:530;height:531;flip:x" coordorigin="5909,9377" coordsize="530,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JOBvLCAAAA2wAAAA8A&#10;AAAAAAAAAAAAAAAAqgIAAGRycy9kb3ducmV2LnhtbFBLBQYAAAAABAAEAPoAAACZAwAAAAA=&#10;">
                <v:line id="Line 958" o:spid="_x0000_s1079" style="position:absolute;flip:x;visibility:visible" from="5909,9907" to="6041,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2x8QAAADbAAAADwAAAGRycy9kb3ducmV2LnhtbESPT2vCQBDF74V+h2UEL0E3rSA1ugn9&#10;o1AoHqoePA7ZMQlmZ0N2qvHbu4VCj4837/fmrYrBtepCfWg8G3iapqCIS28brgwc9pvJC6ggyBZb&#10;z2TgRgGK/PFhhZn1V/6my04qFSEcMjRQi3SZ1qGsyWGY+o44eiffO5Qo+0rbHq8R7lr9nKZz7bDh&#10;2FBjR+81lefdj4tvbLb8MZslb04nyYLWR/lKtRgzHg2vS1BCg/wf/6U/rYHFHH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abbHxAAAANsAAAAPAAAAAAAAAAAA&#10;AAAAAKECAABkcnMvZG93bnJldi54bWxQSwUGAAAAAAQABAD5AAAAkgMAAAAA&#10;">
                  <v:stroke endarrow="block"/>
                </v:line>
                <v:line id="Line 959" o:spid="_x0000_s1080" style="position:absolute;visibility:visible" from="6307,9642" to="6439,9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shape id="Freeform 960" o:spid="_x0000_s1081" style="position:absolute;left:5909;top:9377;width:265;height:530;flip:x;visibility:visible;mso-wrap-style:square;v-text-anchor:top" coordsize="374,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fwFb4A&#10;AADbAAAADwAAAGRycy9kb3ducmV2LnhtbERPTYvCMBC9C/6HMII3TfUgWo2yKyzUk1gVr0Mz23Rt&#10;JqXJ1vrvzUHw+Hjfm11va9FR6yvHCmbTBARx4XTFpYLL+WeyBOEDssbaMSl4kofddjjYYKrdg0/U&#10;5aEUMYR9igpMCE0qpS8MWfRT1xBH7te1FkOEbSl1i48Ybms5T5KFtFhxbDDY0N5Qcc//rYIs03c6&#10;OMP54jnvvq/If83xptR41H+tQQTqw0f8dmdawSqOjV/iD5Db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2H8BW+AAAA2wAAAA8AAAAAAAAAAAAAAAAAmAIAAGRycy9kb3ducmV2&#10;LnhtbFBLBQYAAAAABAAEAPUAAACDAwAAAAA=&#10;" path="m374,l,,,748r374,e" filled="f">
                  <v:path arrowok="t" o:connecttype="custom" o:connectlocs="265,0;0,0;0,530;265,530" o:connectangles="0,0,0,0"/>
                </v:shape>
                <v:line id="Line 961" o:spid="_x0000_s1082" style="position:absolute;flip:x;visibility:visible" from="6307,9377" to="6307,9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qIpMUAAADbAAAADwAAAGRycy9kb3ducmV2LnhtbESPQWsCMRSE74X+h/AKXkrNKqW4q1Gk&#10;IHjwUltWenvdPDfLbl62SdTtv28EweMwM98wi9VgO3EmHxrHCibjDARx5XTDtYKvz83LDESIyBo7&#10;x6TgjwKslo8PCyy0u/AHnfexFgnCoUAFJsa+kDJUhiyGseuJk3d03mJM0tdSe7wkuO3kNMvepMWG&#10;04LBnt4NVe3+ZBXI2e75169/XtuyPRxyU1Zl/71TavQ0rOcgIg3xHr61t1pBnsP1S/oB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qIpMUAAADbAAAADwAAAAAAAAAA&#10;AAAAAAChAgAAZHJzL2Rvd25yZXYueG1sUEsFBgAAAAAEAAQA+QAAAJMDAAAAAA==&#10;"/>
              </v:group>
              <v:line id="_x0000_s1083" style="position:absolute;flip:y" from="6024,4791" to="6025,5726"/>
              <v:line id="_x0000_s1084" style="position:absolute;flip:y" from="6025,6287" to="6026,6661"/>
            </v:group>
            <v:line id="_x0000_s1085" style="position:absolute;flip:y" from="3781,6287" to="3782,6661"/>
            <v:line id="_x0000_s1086" style="position:absolute" from="3781,6661" to="9096,6662"/>
            <v:line id="_x0000_s1087" style="position:absolute" from="3781,4791" to="9096,4792"/>
            <v:shape id="Text Box 1039" o:spid="_x0000_s1088" type="#_x0000_t202" style="position:absolute;left:4903;top:4394;width:663;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tL8IA&#10;AADcAAAADwAAAGRycy9kb3ducmV2LnhtbERP24rCMBB9X/Afwgi+ramKWqpRRBQF2YX18j40Y1ts&#10;JqVJtfr1ZmFh3+ZwrjNftqYUd6pdYVnBoB+BIE6tLjhTcD5tP2MQziNrLC2Tgic5WC46H3NMtH3w&#10;D92PPhMhhF2CCnLvq0RKl+Zk0PVtRRy4q60N+gDrTOoaHyHclHIYRRNpsODQkGNF65zS27ExCuJL&#10;c5jEm+tgPTKr6dcu+n7d0kapXrddzUB4av2/+M+912H+eAq/z4QL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PK0vwgAAANwAAAAPAAAAAAAAAAAAAAAAAJgCAABkcnMvZG93&#10;bnJldi54bWxQSwUGAAAAAAQABAD1AAAAhwMAAAAA&#10;" filled="f" stroked="f">
              <v:textbox inset="1.75261mm,.87631mm,1.75261mm,.87631mm">
                <w:txbxContent>
                  <w:p w:rsidR="00F148EF" w:rsidRPr="00146508" w:rsidRDefault="00F148EF" w:rsidP="00812A8A">
                    <w:pPr>
                      <w:rPr>
                        <w:b/>
                        <w:vertAlign w:val="subscript"/>
                      </w:rPr>
                    </w:pPr>
                    <w:r>
                      <w:rPr>
                        <w:b/>
                      </w:rPr>
                      <w:t>2</w:t>
                    </w:r>
                    <w:r w:rsidRPr="00146508">
                      <w:rPr>
                        <w:b/>
                      </w:rPr>
                      <w:t>V</w:t>
                    </w:r>
                  </w:p>
                </w:txbxContent>
              </v:textbox>
            </v:shape>
            <v:shape id="_x0000_s1089" style="position:absolute;left:4982;top:6848;width:374;height:187" coordsize="374,187" path="m,l374,,187,187,,xe">
              <v:path arrowok="t"/>
            </v:shape>
            <v:line id="_x0000_s1090" style="position:absolute;flip:y" from="5169,6661" to="5170,6848"/>
            <v:group id="_x0000_s1091" style="position:absolute;left:6664;top:4791;width:562;height:1870" coordorigin="5464,4791" coordsize="562,1870">
              <v:group id="Group 957" o:spid="_x0000_s1092" style="position:absolute;left:5464;top:5726;width:530;height:531;flip:x" coordorigin="5909,9377" coordsize="530,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JOBvLCAAAA2wAAAA8A&#10;AAAAAAAAAAAAAAAAqgIAAGRycy9kb3ducmV2LnhtbFBLBQYAAAAABAAEAPoAAACZAwAAAAA=&#10;">
                <v:line id="Line 958" o:spid="_x0000_s1093" style="position:absolute;flip:x;visibility:visible" from="5909,9907" to="6041,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2x8QAAADbAAAADwAAAGRycy9kb3ducmV2LnhtbESPT2vCQBDF74V+h2UEL0E3rSA1ugn9&#10;o1AoHqoePA7ZMQlmZ0N2qvHbu4VCj4837/fmrYrBtepCfWg8G3iapqCIS28brgwc9pvJC6ggyBZb&#10;z2TgRgGK/PFhhZn1V/6my04qFSEcMjRQi3SZ1qGsyWGY+o44eiffO5Qo+0rbHq8R7lr9nKZz7bDh&#10;2FBjR+81lefdj4tvbLb8MZslb04nyYLWR/lKtRgzHg2vS1BCg/wf/6U/rYHFHH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abbHxAAAANsAAAAPAAAAAAAAAAAA&#10;AAAAAKECAABkcnMvZG93bnJldi54bWxQSwUGAAAAAAQABAD5AAAAkgMAAAAA&#10;">
                  <v:stroke endarrow="block"/>
                </v:line>
                <v:line id="Line 959" o:spid="_x0000_s1094" style="position:absolute;visibility:visible" from="6307,9642" to="6439,9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shape id="Freeform 960" o:spid="_x0000_s1095" style="position:absolute;left:5909;top:9377;width:265;height:530;flip:x;visibility:visible;mso-wrap-style:square;v-text-anchor:top" coordsize="374,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fwFb4A&#10;AADbAAAADwAAAGRycy9kb3ducmV2LnhtbERPTYvCMBC9C/6HMII3TfUgWo2yKyzUk1gVr0Mz23Rt&#10;JqXJ1vrvzUHw+Hjfm11va9FR6yvHCmbTBARx4XTFpYLL+WeyBOEDssbaMSl4kofddjjYYKrdg0/U&#10;5aEUMYR9igpMCE0qpS8MWfRT1xBH7te1FkOEbSl1i48Ybms5T5KFtFhxbDDY0N5Qcc//rYIs03c6&#10;OMP54jnvvq/If83xptR41H+tQQTqw0f8dmdawSqOjV/iD5Db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2H8BW+AAAA2wAAAA8AAAAAAAAAAAAAAAAAmAIAAGRycy9kb3ducmV2&#10;LnhtbFBLBQYAAAAABAAEAPUAAACDAwAAAAA=&#10;" path="m374,l,,,748r374,e" filled="f">
                  <v:path arrowok="t" o:connecttype="custom" o:connectlocs="265,0;0,0;0,530;265,530" o:connectangles="0,0,0,0"/>
                </v:shape>
                <v:line id="Line 961" o:spid="_x0000_s1096" style="position:absolute;flip:x;visibility:visible" from="6307,9377" to="6307,9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qIpMUAAADbAAAADwAAAGRycy9kb3ducmV2LnhtbESPQWsCMRSE74X+h/AKXkrNKqW4q1Gk&#10;IHjwUltWenvdPDfLbl62SdTtv28EweMwM98wi9VgO3EmHxrHCibjDARx5XTDtYKvz83LDESIyBo7&#10;x6TgjwKslo8PCyy0u/AHnfexFgnCoUAFJsa+kDJUhiyGseuJk3d03mJM0tdSe7wkuO3kNMvepMWG&#10;04LBnt4NVe3+ZBXI2e75169/XtuyPRxyU1Zl/71TavQ0rOcgIg3xHr61t1pBnsP1S/oB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qIpMUAAADbAAAADwAAAAAAAAAA&#10;AAAAAAChAgAAZHJzL2Rvd25yZXYueG1sUEsFBgAAAAAEAAQA+QAAAJMDAAAAAA==&#10;"/>
              </v:group>
              <v:line id="_x0000_s1097" style="position:absolute;flip:y" from="6024,4791" to="6025,5726"/>
              <v:line id="_x0000_s1098" style="position:absolute;flip:y" from="6025,6287" to="6026,6661"/>
            </v:group>
            <v:group id="_x0000_s1099" style="position:absolute;left:8535;top:4791;width:562;height:1870" coordorigin="5464,4791" coordsize="562,1870">
              <v:group id="Group 957" o:spid="_x0000_s1100" style="position:absolute;left:5464;top:5726;width:530;height:531;flip:x" coordorigin="5909,9377" coordsize="530,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JOBvLCAAAA2wAAAA8A&#10;AAAAAAAAAAAAAAAAqgIAAGRycy9kb3ducmV2LnhtbFBLBQYAAAAABAAEAPoAAACZAwAAAAA=&#10;">
                <v:line id="Line 958" o:spid="_x0000_s1101" style="position:absolute;flip:x;visibility:visible" from="5909,9907" to="6041,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2x8QAAADbAAAADwAAAGRycy9kb3ducmV2LnhtbESPT2vCQBDF74V+h2UEL0E3rSA1ugn9&#10;o1AoHqoePA7ZMQlmZ0N2qvHbu4VCj4837/fmrYrBtepCfWg8G3iapqCIS28brgwc9pvJC6ggyBZb&#10;z2TgRgGK/PFhhZn1V/6my04qFSEcMjRQi3SZ1qGsyWGY+o44eiffO5Qo+0rbHq8R7lr9nKZz7bDh&#10;2FBjR+81lefdj4tvbLb8MZslb04nyYLWR/lKtRgzHg2vS1BCg/wf/6U/rYHFHH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abbHxAAAANsAAAAPAAAAAAAAAAAA&#10;AAAAAKECAABkcnMvZG93bnJldi54bWxQSwUGAAAAAAQABAD5AAAAkgMAAAAA&#10;">
                  <v:stroke endarrow="block"/>
                </v:line>
                <v:line id="Line 959" o:spid="_x0000_s1102" style="position:absolute;visibility:visible" from="6307,9642" to="6439,9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shape id="Freeform 960" o:spid="_x0000_s1103" style="position:absolute;left:5909;top:9377;width:265;height:530;flip:x;visibility:visible;mso-wrap-style:square;v-text-anchor:top" coordsize="374,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fwFb4A&#10;AADbAAAADwAAAGRycy9kb3ducmV2LnhtbERPTYvCMBC9C/6HMII3TfUgWo2yKyzUk1gVr0Mz23Rt&#10;JqXJ1vrvzUHw+Hjfm11va9FR6yvHCmbTBARx4XTFpYLL+WeyBOEDssbaMSl4kofddjjYYKrdg0/U&#10;5aEUMYR9igpMCE0qpS8MWfRT1xBH7te1FkOEbSl1i48Ybms5T5KFtFhxbDDY0N5Qcc//rYIs03c6&#10;OMP54jnvvq/If83xptR41H+tQQTqw0f8dmdawSqOjV/iD5Db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2H8BW+AAAA2wAAAA8AAAAAAAAAAAAAAAAAmAIAAGRycy9kb3ducmV2&#10;LnhtbFBLBQYAAAAABAAEAPUAAACDAwAAAAA=&#10;" path="m374,l,,,748r374,e" filled="f">
                  <v:path arrowok="t" o:connecttype="custom" o:connectlocs="265,0;0,0;0,530;265,530" o:connectangles="0,0,0,0"/>
                </v:shape>
                <v:line id="Line 961" o:spid="_x0000_s1104" style="position:absolute;flip:x;visibility:visible" from="6307,9377" to="6307,9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qIpMUAAADbAAAADwAAAGRycy9kb3ducmV2LnhtbESPQWsCMRSE74X+h/AKXkrNKqW4q1Gk&#10;IHjwUltWenvdPDfLbl62SdTtv28EweMwM98wi9VgO3EmHxrHCibjDARx5XTDtYKvz83LDESIyBo7&#10;x6TgjwKslo8PCyy0u/AHnfexFgnCoUAFJsa+kDJUhiyGseuJk3d03mJM0tdSe7wkuO3kNMvepMWG&#10;04LBnt4NVe3+ZBXI2e75169/XtuyPRxyU1Zl/71TavQ0rOcgIg3xHr61t1pBnsP1S/oB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qIpMUAAADbAAAADwAAAAAAAAAA&#10;AAAAAAChAgAAZHJzL2Rvd25yZXYueG1sUEsFBgAAAAAEAAQA+QAAAJMDAAAAAA==&#10;"/>
              </v:group>
              <v:line id="_x0000_s1105" style="position:absolute;flip:y" from="6024,4791" to="6025,5726"/>
              <v:line id="_x0000_s1106" style="position:absolute;flip:y" from="6025,6287" to="6026,6661"/>
            </v:group>
            <v:shape id="Text Box 1039" o:spid="_x0000_s1107" type="#_x0000_t202" style="position:absolute;left:6104;top:5890;width:819;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tL8IA&#10;AADcAAAADwAAAGRycy9kb3ducmV2LnhtbERP24rCMBB9X/Afwgi+ramKWqpRRBQF2YX18j40Y1ts&#10;JqVJtfr1ZmFh3+ZwrjNftqYUd6pdYVnBoB+BIE6tLjhTcD5tP2MQziNrLC2Tgic5WC46H3NMtH3w&#10;D92PPhMhhF2CCnLvq0RKl+Zk0PVtRRy4q60N+gDrTOoaHyHclHIYRRNpsODQkGNF65zS27ExCuJL&#10;c5jEm+tgPTKr6dcu+n7d0kapXrddzUB4av2/+M+912H+eAq/z4QL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PK0vwgAAANwAAAAPAAAAAAAAAAAAAAAAAJgCAABkcnMvZG93&#10;bnJldi54bWxQSwUGAAAAAAQABAD1AAAAhwMAAAAA&#10;" filled="f" stroked="f">
              <v:textbox inset="1.75261mm,.87631mm,1.75261mm,.87631mm">
                <w:txbxContent>
                  <w:p w:rsidR="00F148EF" w:rsidRPr="00146508" w:rsidRDefault="00F148EF" w:rsidP="00812A8A">
                    <w:pPr>
                      <w:rPr>
                        <w:b/>
                        <w:vertAlign w:val="subscript"/>
                      </w:rPr>
                    </w:pPr>
                    <w:r w:rsidRPr="00146508">
                      <w:rPr>
                        <w:b/>
                      </w:rPr>
                      <w:t>V</w:t>
                    </w:r>
                    <w:r>
                      <w:rPr>
                        <w:b/>
                        <w:vertAlign w:val="subscript"/>
                      </w:rPr>
                      <w:t>GS2</w:t>
                    </w:r>
                  </w:p>
                </w:txbxContent>
              </v:textbox>
            </v:shape>
            <v:shape id="Text Box 1039" o:spid="_x0000_s1108" type="#_x0000_t202" style="position:absolute;left:7974;top:5913;width:819;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tL8IA&#10;AADcAAAADwAAAGRycy9kb3ducmV2LnhtbERP24rCMBB9X/Afwgi+ramKWqpRRBQF2YX18j40Y1ts&#10;JqVJtfr1ZmFh3+ZwrjNftqYUd6pdYVnBoB+BIE6tLjhTcD5tP2MQziNrLC2Tgic5WC46H3NMtH3w&#10;D92PPhMhhF2CCnLvq0RKl+Zk0PVtRRy4q60N+gDrTOoaHyHclHIYRRNpsODQkGNF65zS27ExCuJL&#10;c5jEm+tgPTKr6dcu+n7d0kapXrddzUB4av2/+M+912H+eAq/z4QL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PK0vwgAAANwAAAAPAAAAAAAAAAAAAAAAAJgCAABkcnMvZG93&#10;bnJldi54bWxQSwUGAAAAAAQABAD1AAAAhwMAAAAA&#10;" filled="f" stroked="f">
              <v:textbox inset="1.75261mm,.87631mm,1.75261mm,.87631mm">
                <w:txbxContent>
                  <w:p w:rsidR="00F148EF" w:rsidRPr="00146508" w:rsidRDefault="00F148EF" w:rsidP="00812A8A">
                    <w:pPr>
                      <w:rPr>
                        <w:b/>
                        <w:vertAlign w:val="subscript"/>
                      </w:rPr>
                    </w:pPr>
                    <w:r w:rsidRPr="00146508">
                      <w:rPr>
                        <w:b/>
                      </w:rPr>
                      <w:t>V</w:t>
                    </w:r>
                    <w:r>
                      <w:rPr>
                        <w:b/>
                        <w:vertAlign w:val="subscript"/>
                      </w:rPr>
                      <w:t>GS3</w:t>
                    </w:r>
                  </w:p>
                </w:txbxContent>
              </v:textbox>
            </v:shape>
            <v:shape id="Text Box 1039" o:spid="_x0000_s1109" type="#_x0000_t202" style="position:absolute;left:5254;top:5726;width:663;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tL8IA&#10;AADcAAAADwAAAGRycy9kb3ducmV2LnhtbERP24rCMBB9X/Afwgi+ramKWqpRRBQF2YX18j40Y1ts&#10;JqVJtfr1ZmFh3+ZwrjNftqYUd6pdYVnBoB+BIE6tLjhTcD5tP2MQziNrLC2Tgic5WC46H3NMtH3w&#10;D92PPhMhhF2CCnLvq0RKl+Zk0PVtRRy4q60N+gDrTOoaHyHclHIYRRNpsODQkGNF65zS27ExCuJL&#10;c5jEm+tgPTKr6dcu+n7d0kapXrddzUB4av2/+M+912H+eAq/z4QL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PK0vwgAAANwAAAAPAAAAAAAAAAAAAAAAAJgCAABkcnMvZG93&#10;bnJldi54bWxQSwUGAAAAAAQABAD1AAAAhwMAAAAA&#10;" filled="f" stroked="f">
              <v:textbox inset="1.75261mm,.87631mm,1.75261mm,.87631mm">
                <w:txbxContent>
                  <w:p w:rsidR="00F148EF" w:rsidRPr="00146508" w:rsidRDefault="00F148EF" w:rsidP="00812A8A">
                    <w:pPr>
                      <w:rPr>
                        <w:b/>
                        <w:vertAlign w:val="subscript"/>
                      </w:rPr>
                    </w:pPr>
                    <w:r>
                      <w:rPr>
                        <w:b/>
                      </w:rPr>
                      <w:t>M1</w:t>
                    </w:r>
                  </w:p>
                </w:txbxContent>
              </v:textbox>
            </v:shape>
            <v:shape id="Text Box 1039" o:spid="_x0000_s1110" type="#_x0000_t202" style="position:absolute;left:6937;top:5726;width:663;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tL8IA&#10;AADcAAAADwAAAGRycy9kb3ducmV2LnhtbERP24rCMBB9X/Afwgi+ramKWqpRRBQF2YX18j40Y1ts&#10;JqVJtfr1ZmFh3+ZwrjNftqYUd6pdYVnBoB+BIE6tLjhTcD5tP2MQziNrLC2Tgic5WC46H3NMtH3w&#10;D92PPhMhhF2CCnLvq0RKl+Zk0PVtRRy4q60N+gDrTOoaHyHclHIYRRNpsODQkGNF65zS27ExCuJL&#10;c5jEm+tgPTKr6dcu+n7d0kapXrddzUB4av2/+M+912H+eAq/z4QL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PK0vwgAAANwAAAAPAAAAAAAAAAAAAAAAAJgCAABkcnMvZG93&#10;bnJldi54bWxQSwUGAAAAAAQABAD1AAAAhwMAAAAA&#10;" filled="f" stroked="f">
              <v:textbox inset="1.75261mm,.87631mm,1.75261mm,.87631mm">
                <w:txbxContent>
                  <w:p w:rsidR="00F148EF" w:rsidRPr="00146508" w:rsidRDefault="00F148EF" w:rsidP="00812A8A">
                    <w:pPr>
                      <w:rPr>
                        <w:b/>
                        <w:vertAlign w:val="subscript"/>
                      </w:rPr>
                    </w:pPr>
                    <w:r>
                      <w:rPr>
                        <w:b/>
                      </w:rPr>
                      <w:t>M2</w:t>
                    </w:r>
                  </w:p>
                </w:txbxContent>
              </v:textbox>
            </v:shape>
            <v:shape id="Text Box 1039" o:spid="_x0000_s1111" type="#_x0000_t202" style="position:absolute;left:8807;top:5726;width:663;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tL8IA&#10;AADcAAAADwAAAGRycy9kb3ducmV2LnhtbERP24rCMBB9X/Afwgi+ramKWqpRRBQF2YX18j40Y1ts&#10;JqVJtfr1ZmFh3+ZwrjNftqYUd6pdYVnBoB+BIE6tLjhTcD5tP2MQziNrLC2Tgic5WC46H3NMtH3w&#10;D92PPhMhhF2CCnLvq0RKl+Zk0PVtRRy4q60N+gDrTOoaHyHclHIYRRNpsODQkGNF65zS27ExCuJL&#10;c5jEm+tgPTKr6dcu+n7d0kapXrddzUB4av2/+M+912H+eAq/z4QL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PK0vwgAAANwAAAAPAAAAAAAAAAAAAAAAAJgCAABkcnMvZG93&#10;bnJldi54bWxQSwUGAAAAAAQABAD1AAAAhwMAAAAA&#10;" filled="f" stroked="f">
              <v:textbox inset="1.75261mm,.87631mm,1.75261mm,.87631mm">
                <w:txbxContent>
                  <w:p w:rsidR="00F148EF" w:rsidRPr="00146508" w:rsidRDefault="00F148EF" w:rsidP="00812A8A">
                    <w:pPr>
                      <w:rPr>
                        <w:b/>
                        <w:vertAlign w:val="subscript"/>
                      </w:rPr>
                    </w:pPr>
                    <w:r>
                      <w:rPr>
                        <w:b/>
                      </w:rPr>
                      <w:t>M3</w:t>
                    </w:r>
                  </w:p>
                </w:txbxContent>
              </v:textbox>
            </v:shape>
            <w10:anchorlock/>
          </v:group>
        </w:pict>
      </w:r>
    </w:p>
    <w:p w:rsidR="00F148EF" w:rsidRDefault="00F148EF" w:rsidP="003C01A1"/>
    <w:p w:rsidR="00F148EF" w:rsidRDefault="00F148EF" w:rsidP="003C01A1"/>
    <w:p w:rsidR="00F148EF" w:rsidRDefault="00F148EF" w:rsidP="003C01A1">
      <w:r>
        <w:rPr>
          <w:noProof/>
        </w:rPr>
        <w:pict>
          <v:shape id="_x0000_s1112" type="#_x0000_t202" style="position:absolute;margin-left:336.6pt;margin-top:12.25pt;width:112.2pt;height:37.4pt;z-index:251658240">
            <v:textbox>
              <w:txbxContent>
                <w:p w:rsidR="00F148EF" w:rsidRPr="00DB7055" w:rsidRDefault="00F148EF">
                  <w:r w:rsidRPr="00DB7055">
                    <w:rPr>
                      <w:rFonts w:ascii="Symbol" w:hAnsi="Symbol"/>
                    </w:rPr>
                    <w:t></w:t>
                  </w:r>
                  <w:r>
                    <w:t>V</w:t>
                  </w:r>
                  <w:r>
                    <w:rPr>
                      <w:vertAlign w:val="subscript"/>
                    </w:rPr>
                    <w:t>GS3</w:t>
                  </w:r>
                  <w:r>
                    <w:t xml:space="preserve"> =</w:t>
                  </w:r>
                </w:p>
              </w:txbxContent>
            </v:textbox>
          </v:shape>
        </w:pict>
      </w:r>
      <w:r>
        <w:rPr>
          <w:noProof/>
        </w:rPr>
        <w:pict>
          <v:shape id="_x0000_s1113" type="#_x0000_t202" style="position:absolute;margin-left:224.4pt;margin-top:12.25pt;width:112.2pt;height:37.4pt;z-index:251657216">
            <v:textbox>
              <w:txbxContent>
                <w:p w:rsidR="00F148EF" w:rsidRPr="00DB7055" w:rsidRDefault="00F148EF">
                  <w:r w:rsidRPr="00DB7055">
                    <w:rPr>
                      <w:rFonts w:ascii="Symbol" w:hAnsi="Symbol"/>
                    </w:rPr>
                    <w:t></w:t>
                  </w:r>
                  <w:r>
                    <w:t>V</w:t>
                  </w:r>
                  <w:r>
                    <w:rPr>
                      <w:vertAlign w:val="subscript"/>
                    </w:rPr>
                    <w:t>GS2</w:t>
                  </w:r>
                  <w:r>
                    <w:t xml:space="preserve"> =</w:t>
                  </w:r>
                </w:p>
              </w:txbxContent>
            </v:textbox>
          </v:shape>
        </w:pict>
      </w:r>
      <w:r>
        <w:rPr>
          <w:noProof/>
        </w:rPr>
        <w:pict>
          <v:shape id="_x0000_s1114" type="#_x0000_t202" style="position:absolute;margin-left:.15pt;margin-top:12.25pt;width:112.2pt;height:37.4pt;z-index:251655168">
            <v:textbox>
              <w:txbxContent>
                <w:p w:rsidR="00F148EF" w:rsidRPr="00DB7055" w:rsidRDefault="00F148EF">
                  <w:r w:rsidRPr="00DB7055">
                    <w:rPr>
                      <w:rFonts w:ascii="Symbol" w:hAnsi="Symbol"/>
                    </w:rPr>
                    <w:t></w:t>
                  </w:r>
                  <w:r>
                    <w:t>V</w:t>
                  </w:r>
                  <w:r w:rsidRPr="00DB7055">
                    <w:rPr>
                      <w:vertAlign w:val="subscript"/>
                    </w:rPr>
                    <w:t>BE</w:t>
                  </w:r>
                  <w:r>
                    <w:t xml:space="preserve"> =</w:t>
                  </w:r>
                </w:p>
              </w:txbxContent>
            </v:textbox>
          </v:shape>
        </w:pict>
      </w:r>
      <w:r>
        <w:rPr>
          <w:noProof/>
        </w:rPr>
        <w:pict>
          <v:shape id="_x0000_s1115" type="#_x0000_t202" style="position:absolute;margin-left:112.2pt;margin-top:12.25pt;width:112.2pt;height:37.4pt;z-index:251656192">
            <v:textbox>
              <w:txbxContent>
                <w:p w:rsidR="00F148EF" w:rsidRPr="00DB7055" w:rsidRDefault="00F148EF">
                  <w:r w:rsidRPr="00DB7055">
                    <w:rPr>
                      <w:rFonts w:ascii="Symbol" w:hAnsi="Symbol"/>
                    </w:rPr>
                    <w:t></w:t>
                  </w:r>
                  <w:r>
                    <w:t>V</w:t>
                  </w:r>
                  <w:r>
                    <w:rPr>
                      <w:vertAlign w:val="subscript"/>
                    </w:rPr>
                    <w:t>GS1</w:t>
                  </w:r>
                  <w:r>
                    <w:t xml:space="preserve"> =</w:t>
                  </w:r>
                </w:p>
              </w:txbxContent>
            </v:textbox>
          </v:shape>
        </w:pict>
      </w:r>
    </w:p>
    <w:p w:rsidR="00F148EF" w:rsidRDefault="00F148EF" w:rsidP="003C01A1"/>
    <w:p w:rsidR="00F148EF" w:rsidRDefault="00F148EF" w:rsidP="003C01A1"/>
    <w:sectPr w:rsidR="00F148EF" w:rsidSect="00C2570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F5C0D"/>
    <w:multiLevelType w:val="hybridMultilevel"/>
    <w:tmpl w:val="43F6972E"/>
    <w:lvl w:ilvl="0" w:tplc="04090015">
      <w:start w:val="1"/>
      <w:numFmt w:val="upp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BCC51D0"/>
    <w:multiLevelType w:val="hybridMultilevel"/>
    <w:tmpl w:val="D7241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AC264E"/>
    <w:multiLevelType w:val="hybridMultilevel"/>
    <w:tmpl w:val="0F601836"/>
    <w:lvl w:ilvl="0" w:tplc="E166BC44">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5CBA1DC3"/>
    <w:multiLevelType w:val="hybridMultilevel"/>
    <w:tmpl w:val="90023D2E"/>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87"/>
  <w:drawingGridVerticalSpacing w:val="187"/>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74B"/>
    <w:rsid w:val="000818F5"/>
    <w:rsid w:val="000E3D2A"/>
    <w:rsid w:val="00146508"/>
    <w:rsid w:val="00213321"/>
    <w:rsid w:val="0029139A"/>
    <w:rsid w:val="002A00E0"/>
    <w:rsid w:val="002D1F31"/>
    <w:rsid w:val="00356EA4"/>
    <w:rsid w:val="00387434"/>
    <w:rsid w:val="00390AD6"/>
    <w:rsid w:val="003C01A1"/>
    <w:rsid w:val="003E7BE4"/>
    <w:rsid w:val="00481B1C"/>
    <w:rsid w:val="004F5AA9"/>
    <w:rsid w:val="00567503"/>
    <w:rsid w:val="005A642A"/>
    <w:rsid w:val="005A7EBE"/>
    <w:rsid w:val="005B11E0"/>
    <w:rsid w:val="00620028"/>
    <w:rsid w:val="00627B7E"/>
    <w:rsid w:val="00653EF9"/>
    <w:rsid w:val="00694F84"/>
    <w:rsid w:val="006B2257"/>
    <w:rsid w:val="006F62A5"/>
    <w:rsid w:val="006F7A0E"/>
    <w:rsid w:val="00716FAA"/>
    <w:rsid w:val="007310F8"/>
    <w:rsid w:val="00812A8A"/>
    <w:rsid w:val="008906F2"/>
    <w:rsid w:val="008C4609"/>
    <w:rsid w:val="008F04C2"/>
    <w:rsid w:val="008F701E"/>
    <w:rsid w:val="00916692"/>
    <w:rsid w:val="00934276"/>
    <w:rsid w:val="009A3AF0"/>
    <w:rsid w:val="009D2052"/>
    <w:rsid w:val="00AB366C"/>
    <w:rsid w:val="00B2474B"/>
    <w:rsid w:val="00B52136"/>
    <w:rsid w:val="00B86878"/>
    <w:rsid w:val="00C07164"/>
    <w:rsid w:val="00C22602"/>
    <w:rsid w:val="00C25707"/>
    <w:rsid w:val="00C414A0"/>
    <w:rsid w:val="00C5132A"/>
    <w:rsid w:val="00C641AE"/>
    <w:rsid w:val="00C9775B"/>
    <w:rsid w:val="00CB5D3A"/>
    <w:rsid w:val="00CB6666"/>
    <w:rsid w:val="00D05FFC"/>
    <w:rsid w:val="00D50478"/>
    <w:rsid w:val="00DB7055"/>
    <w:rsid w:val="00EA7302"/>
    <w:rsid w:val="00F148EF"/>
    <w:rsid w:val="00F17156"/>
    <w:rsid w:val="00FF018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1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707"/>
    <w:rPr>
      <w:sz w:val="24"/>
      <w:szCs w:val="24"/>
    </w:rPr>
  </w:style>
  <w:style w:type="paragraph" w:styleId="Heading3">
    <w:name w:val="heading 3"/>
    <w:basedOn w:val="Normal"/>
    <w:next w:val="Normal"/>
    <w:link w:val="Heading3Char"/>
    <w:uiPriority w:val="99"/>
    <w:qFormat/>
    <w:rsid w:val="00C25707"/>
    <w:pPr>
      <w:keepNext/>
      <w:outlineLvl w:val="2"/>
    </w:pPr>
    <w:rPr>
      <w:rFonts w:ascii="Times" w:hAnsi="Times"/>
      <w:b/>
      <w:bCs/>
      <w:sz w:val="16"/>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916692"/>
    <w:rPr>
      <w:rFonts w:ascii="Cambria" w:hAnsi="Cambria" w:cs="Times New Roman"/>
      <w:b/>
      <w:bCs/>
      <w:sz w:val="26"/>
      <w:szCs w:val="26"/>
    </w:rPr>
  </w:style>
  <w:style w:type="table" w:styleId="TableGrid">
    <w:name w:val="Table Grid"/>
    <w:basedOn w:val="TableNormal"/>
    <w:uiPriority w:val="99"/>
    <w:rsid w:val="00653EF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694F8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4F84"/>
    <w:rPr>
      <w:rFonts w:ascii="Tahoma" w:hAnsi="Tahoma" w:cs="Tahoma"/>
      <w:sz w:val="16"/>
      <w:szCs w:val="16"/>
    </w:rPr>
  </w:style>
  <w:style w:type="paragraph" w:styleId="ListParagraph">
    <w:name w:val="List Paragraph"/>
    <w:basedOn w:val="Normal"/>
    <w:uiPriority w:val="99"/>
    <w:qFormat/>
    <w:rsid w:val="00481B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120</TotalTime>
  <Pages>4</Pages>
  <Words>488</Words>
  <Characters>2784</Characters>
  <Application>Microsoft Office Outlook</Application>
  <DocSecurity>0</DocSecurity>
  <Lines>0</Lines>
  <Paragraphs>0</Paragraphs>
  <ScaleCrop>false</ScaleCrop>
  <Company>UC Berkeley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EECS140</dc:title>
  <dc:subject/>
  <dc:creator>Kris Pister</dc:creator>
  <cp:keywords/>
  <dc:description/>
  <cp:lastModifiedBy>Kris Pister</cp:lastModifiedBy>
  <cp:revision>11</cp:revision>
  <cp:lastPrinted>2008-04-08T17:27:00Z</cp:lastPrinted>
  <dcterms:created xsi:type="dcterms:W3CDTF">2016-02-18T18:51:00Z</dcterms:created>
  <dcterms:modified xsi:type="dcterms:W3CDTF">2016-02-18T23:00:00Z</dcterms:modified>
</cp:coreProperties>
</file>